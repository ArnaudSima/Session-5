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FAF2" w14:textId="0B74ACFC" w:rsidR="00BD58DC" w:rsidRPr="00A42A22" w:rsidRDefault="00A42A22" w:rsidP="00E5724C">
      <w:pPr>
        <w:pStyle w:val="Titre"/>
        <w:spacing w:after="0"/>
      </w:pPr>
      <w:r>
        <w:t xml:space="preserve">Exercice de </w:t>
      </w:r>
      <w:r w:rsidR="0024648D" w:rsidRPr="0024648D">
        <w:rPr>
          <w:i/>
          <w:iCs/>
        </w:rPr>
        <w:t>Code Smells</w:t>
      </w:r>
    </w:p>
    <w:p w14:paraId="194F7FCA" w14:textId="77777777" w:rsidR="00E5724C" w:rsidRDefault="00E5724C" w:rsidP="00E5724C">
      <w:pPr>
        <w:spacing w:after="0"/>
        <w:rPr>
          <w:b/>
          <w:lang w:val="fr-CA"/>
        </w:rPr>
      </w:pPr>
    </w:p>
    <w:p w14:paraId="352DBC9E" w14:textId="2A083E6C" w:rsidR="00940F36" w:rsidRDefault="00A42A22" w:rsidP="00E5724C">
      <w:pPr>
        <w:rPr>
          <w:b/>
          <w:lang w:val="fr-CA"/>
        </w:rPr>
      </w:pPr>
      <w:r>
        <w:rPr>
          <w:b/>
          <w:lang w:val="fr-CA"/>
        </w:rPr>
        <w:t>Consignes générales :</w:t>
      </w:r>
    </w:p>
    <w:p w14:paraId="7973A022" w14:textId="784BBD0B" w:rsidR="00A42A22" w:rsidRDefault="00C6390D" w:rsidP="00E5724C">
      <w:pPr>
        <w:pStyle w:val="Paragraphedeliste"/>
        <w:numPr>
          <w:ilvl w:val="0"/>
          <w:numId w:val="16"/>
        </w:numPr>
        <w:spacing w:after="0"/>
        <w:rPr>
          <w:bCs/>
        </w:rPr>
      </w:pPr>
      <w:r>
        <w:rPr>
          <w:bCs/>
        </w:rPr>
        <w:t>Identifiez les codes smells</w:t>
      </w:r>
    </w:p>
    <w:p w14:paraId="1C3EBC06" w14:textId="47BBF77A" w:rsidR="002F0AD9" w:rsidRDefault="00C6390D" w:rsidP="0033159D">
      <w:pPr>
        <w:pStyle w:val="Paragraphedeliste"/>
        <w:numPr>
          <w:ilvl w:val="0"/>
          <w:numId w:val="16"/>
        </w:numPr>
        <w:spacing w:after="0"/>
      </w:pPr>
      <w:r>
        <w:t>Corrigez le code avec une solution justifié</w:t>
      </w:r>
    </w:p>
    <w:p w14:paraId="70BD2C64" w14:textId="77777777" w:rsidR="002F0AD9" w:rsidRDefault="002F0AD9" w:rsidP="002F0AD9">
      <w:pPr>
        <w:spacing w:after="0"/>
      </w:pPr>
    </w:p>
    <w:p w14:paraId="0C134288" w14:textId="63EAC569" w:rsidR="00A42A22" w:rsidRPr="00BD017B" w:rsidRDefault="00E5724C" w:rsidP="00E5724C">
      <w:pPr>
        <w:rPr>
          <w:b/>
          <w:bCs/>
          <w:lang w:val="en-CA"/>
        </w:rPr>
      </w:pPr>
      <w:r w:rsidRPr="00BD017B">
        <w:rPr>
          <w:b/>
          <w:bCs/>
          <w:lang w:val="en-CA"/>
        </w:rPr>
        <w:t>Exercice</w:t>
      </w:r>
      <w:r w:rsidR="00A42A22" w:rsidRPr="00BD017B">
        <w:rPr>
          <w:b/>
          <w:bCs/>
          <w:lang w:val="en-CA"/>
        </w:rPr>
        <w:t xml:space="preserve"> 1 :</w:t>
      </w:r>
    </w:p>
    <w:p w14:paraId="1222773B" w14:textId="77777777" w:rsidR="009611C4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calcPrice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price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int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qty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tax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disc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int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cust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26A13C98" w14:textId="75567DBB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129E52FC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D017B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if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custType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==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 {</w:t>
      </w:r>
    </w:p>
    <w:p w14:paraId="5EE25720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r w:rsidRPr="00BD017B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price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qty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r w:rsidRPr="00BD017B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tax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5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2C354EB4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}</w:t>
      </w:r>
    </w:p>
    <w:p w14:paraId="14190E55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D017B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else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{</w:t>
      </w:r>
    </w:p>
    <w:p w14:paraId="20479C89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r w:rsidRPr="00BD017B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price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qty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r w:rsidRPr="00BD017B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tax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-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10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764CFC72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}</w:t>
      </w:r>
    </w:p>
    <w:p w14:paraId="027DA8F7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}</w:t>
      </w:r>
    </w:p>
    <w:p w14:paraId="7F365100" w14:textId="634E63DA" w:rsidR="0033159D" w:rsidRDefault="0033159D" w:rsidP="00E5724C">
      <w:pPr>
        <w:spacing w:after="0"/>
        <w:rPr>
          <w:lang w:val="en-CA"/>
        </w:rPr>
      </w:pPr>
    </w:p>
    <w:p w14:paraId="5F396C9F" w14:textId="2D47D9DF" w:rsidR="00D10873" w:rsidRPr="00D10873" w:rsidRDefault="00D10873" w:rsidP="00D10873">
      <w:pPr>
        <w:rPr>
          <w:b/>
          <w:bCs/>
          <w:lang w:val="en-CA"/>
        </w:rPr>
      </w:pPr>
      <w:r>
        <w:rPr>
          <w:b/>
          <w:bCs/>
          <w:lang w:val="en-CA"/>
        </w:rPr>
        <w:t>Solution</w:t>
      </w:r>
      <w:r w:rsidRPr="00BD017B">
        <w:rPr>
          <w:b/>
          <w:bCs/>
          <w:lang w:val="en-CA"/>
        </w:rPr>
        <w:t xml:space="preserve"> 1 :</w:t>
      </w:r>
    </w:p>
    <w:p w14:paraId="7539A5ED" w14:textId="387DFCB4" w:rsidR="00D10873" w:rsidRDefault="00D10873">
      <w:pPr>
        <w:rPr>
          <w:lang w:val="en-CA"/>
        </w:rPr>
      </w:pPr>
      <w:r>
        <w:rPr>
          <w:lang w:val="en-CA"/>
        </w:rPr>
        <w:br w:type="page"/>
      </w:r>
    </w:p>
    <w:p w14:paraId="3B0B7C5D" w14:textId="2F9A496B" w:rsidR="00CF48F0" w:rsidRPr="00BD017B" w:rsidRDefault="00CF48F0" w:rsidP="00CF48F0">
      <w:pPr>
        <w:rPr>
          <w:b/>
          <w:bCs/>
          <w:lang w:val="en-CA"/>
        </w:rPr>
      </w:pPr>
      <w:r w:rsidRPr="00BD017B">
        <w:rPr>
          <w:b/>
          <w:bCs/>
          <w:lang w:val="en-CA"/>
        </w:rPr>
        <w:lastRenderedPageBreak/>
        <w:t>Exercice 2 :</w:t>
      </w:r>
    </w:p>
    <w:p w14:paraId="1EBF326B" w14:textId="77777777" w:rsidR="009611C4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string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GetCustomerCity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Order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order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5FE1A1BD" w14:textId="4F44D57E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6E06A84C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D017B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order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Customer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Address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City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ToUpper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();</w:t>
      </w:r>
    </w:p>
    <w:p w14:paraId="1073673F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>}</w:t>
      </w:r>
    </w:p>
    <w:p w14:paraId="364C8446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</w:p>
    <w:p w14:paraId="48BBA491" w14:textId="32051F86" w:rsidR="00CF48F0" w:rsidRDefault="00CF48F0" w:rsidP="00E5724C">
      <w:pPr>
        <w:spacing w:after="0"/>
        <w:rPr>
          <w:lang w:val="fr-CA"/>
        </w:rPr>
      </w:pPr>
    </w:p>
    <w:p w14:paraId="2DDE515F" w14:textId="637064D5" w:rsidR="00D10873" w:rsidRPr="00A42A22" w:rsidRDefault="00D10873" w:rsidP="00D10873">
      <w:pPr>
        <w:rPr>
          <w:b/>
          <w:bCs/>
        </w:rPr>
      </w:pPr>
      <w:r>
        <w:rPr>
          <w:b/>
          <w:bCs/>
        </w:rPr>
        <w:t>Solution 2</w:t>
      </w:r>
      <w:r w:rsidRPr="00A42A22">
        <w:rPr>
          <w:b/>
          <w:bCs/>
        </w:rPr>
        <w:t xml:space="preserve"> :</w:t>
      </w:r>
    </w:p>
    <w:p w14:paraId="788E2DFB" w14:textId="77777777" w:rsidR="00D10873" w:rsidRDefault="00D10873" w:rsidP="00E5724C">
      <w:pPr>
        <w:spacing w:after="0"/>
        <w:rPr>
          <w:lang w:val="fr-CA"/>
        </w:rPr>
      </w:pPr>
    </w:p>
    <w:p w14:paraId="4A99863D" w14:textId="69D93637" w:rsidR="00D10873" w:rsidRDefault="00D10873">
      <w:pPr>
        <w:rPr>
          <w:lang w:val="fr-CA"/>
        </w:rPr>
      </w:pPr>
      <w:r>
        <w:rPr>
          <w:lang w:val="fr-CA"/>
        </w:rPr>
        <w:br w:type="page"/>
      </w:r>
    </w:p>
    <w:p w14:paraId="27D0F3BF" w14:textId="08571A3F" w:rsidR="00E0612F" w:rsidRPr="00A42A22" w:rsidRDefault="00E0612F" w:rsidP="00E0612F">
      <w:pPr>
        <w:rPr>
          <w:b/>
          <w:bCs/>
        </w:rPr>
      </w:pPr>
      <w:r>
        <w:rPr>
          <w:b/>
          <w:bCs/>
        </w:rPr>
        <w:lastRenderedPageBreak/>
        <w:t>Exercice 3</w:t>
      </w:r>
      <w:r w:rsidRPr="00A42A22">
        <w:rPr>
          <w:b/>
          <w:bCs/>
        </w:rPr>
        <w:t xml:space="preserve"> :</w:t>
      </w:r>
    </w:p>
    <w:p w14:paraId="562F4B53" w14:textId="351E93E9" w:rsidR="009611C4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int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="007252D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G</w:t>
      </w:r>
      <w:r w:rsidRPr="00BD017B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etX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() </w:t>
      </w:r>
    </w:p>
    <w:p w14:paraId="2C5D621A" w14:textId="27FDFF13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15894608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counter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++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4E50586D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D017B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Console</w:t>
      </w:r>
      <w:r w:rsidRPr="00BD017B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BD017B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WriteLine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BD017B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"Counter increased"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7B5D3E49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BD017B">
        <w:rPr>
          <w:rFonts w:ascii="Consolas" w:eastAsia="Times New Roman" w:hAnsi="Consolas" w:cs="Times New Roman"/>
          <w:color w:val="C586C0"/>
          <w:sz w:val="21"/>
          <w:szCs w:val="21"/>
          <w:lang w:val="fr-CA" w:eastAsia="fr-CA"/>
        </w:rPr>
        <w:t>return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 xml:space="preserve"> </w:t>
      </w:r>
      <w:r w:rsidRPr="00BD017B">
        <w:rPr>
          <w:rFonts w:ascii="Consolas" w:eastAsia="Times New Roman" w:hAnsi="Consolas" w:cs="Times New Roman"/>
          <w:color w:val="9CDCFE"/>
          <w:sz w:val="21"/>
          <w:szCs w:val="21"/>
          <w:lang w:val="fr-CA" w:eastAsia="fr-CA"/>
        </w:rPr>
        <w:t>counter</w:t>
      </w: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>;</w:t>
      </w:r>
    </w:p>
    <w:p w14:paraId="432B7DEA" w14:textId="77777777" w:rsidR="00BD017B" w:rsidRPr="00BD017B" w:rsidRDefault="00BD017B" w:rsidP="00BD0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  <w:r w:rsidRPr="00BD017B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>}</w:t>
      </w:r>
    </w:p>
    <w:p w14:paraId="0358F857" w14:textId="77777777" w:rsidR="00E0612F" w:rsidRDefault="00E0612F" w:rsidP="00E5724C">
      <w:pPr>
        <w:spacing w:after="0"/>
        <w:rPr>
          <w:lang w:val="fr-CA"/>
        </w:rPr>
      </w:pPr>
    </w:p>
    <w:p w14:paraId="143CD01D" w14:textId="74135134" w:rsidR="00D10873" w:rsidRPr="00A42A22" w:rsidRDefault="00D10873" w:rsidP="00D10873">
      <w:pPr>
        <w:rPr>
          <w:b/>
          <w:bCs/>
        </w:rPr>
      </w:pPr>
      <w:r>
        <w:rPr>
          <w:b/>
          <w:bCs/>
        </w:rPr>
        <w:t xml:space="preserve">Solution </w:t>
      </w:r>
      <w:r>
        <w:rPr>
          <w:b/>
          <w:bCs/>
        </w:rPr>
        <w:t>3</w:t>
      </w:r>
      <w:r w:rsidRPr="00A42A22">
        <w:rPr>
          <w:b/>
          <w:bCs/>
        </w:rPr>
        <w:t xml:space="preserve"> :</w:t>
      </w:r>
    </w:p>
    <w:p w14:paraId="188492A5" w14:textId="6801E04B" w:rsidR="00D10873" w:rsidRDefault="00D10873" w:rsidP="00E5724C">
      <w:pPr>
        <w:spacing w:after="0"/>
        <w:rPr>
          <w:lang w:val="fr-CA"/>
        </w:rPr>
      </w:pPr>
    </w:p>
    <w:p w14:paraId="6E04B527" w14:textId="45A68AC2" w:rsidR="000E3C35" w:rsidRDefault="000E3C35">
      <w:pPr>
        <w:rPr>
          <w:lang w:val="fr-CA"/>
        </w:rPr>
      </w:pPr>
      <w:r>
        <w:rPr>
          <w:lang w:val="fr-CA"/>
        </w:rPr>
        <w:br w:type="page"/>
      </w:r>
    </w:p>
    <w:p w14:paraId="6A21EDCD" w14:textId="071A5520" w:rsidR="000E3C35" w:rsidRPr="000E3C35" w:rsidRDefault="000E3C35" w:rsidP="000E3C35">
      <w:pPr>
        <w:rPr>
          <w:b/>
          <w:bCs/>
          <w:lang w:val="fr-CA"/>
        </w:rPr>
      </w:pPr>
      <w:r w:rsidRPr="000E3C35">
        <w:rPr>
          <w:b/>
          <w:bCs/>
          <w:lang w:val="fr-CA"/>
        </w:rPr>
        <w:lastRenderedPageBreak/>
        <w:t>Exercice 4 :</w:t>
      </w:r>
    </w:p>
    <w:p w14:paraId="41D2A640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CalculateCircleArea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radius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52DA0CD8" w14:textId="6F699DAB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122BAAA4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0E3C35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3.14159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radius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radius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303E05D5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}</w:t>
      </w:r>
    </w:p>
    <w:p w14:paraId="56729551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</w:p>
    <w:p w14:paraId="55E99044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CalculateCylinderVolume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radius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double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height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04D73592" w14:textId="4940CC4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4F2EE027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0E3C35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3.14159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radius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radius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*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height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545A2843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>}</w:t>
      </w:r>
    </w:p>
    <w:p w14:paraId="28C144DE" w14:textId="77777777" w:rsidR="000E3C35" w:rsidRDefault="000E3C35" w:rsidP="00E5724C">
      <w:pPr>
        <w:spacing w:after="0"/>
        <w:rPr>
          <w:lang w:val="fr-CA"/>
        </w:rPr>
      </w:pPr>
    </w:p>
    <w:p w14:paraId="659DF50B" w14:textId="62ECB8F7" w:rsidR="000E3C35" w:rsidRPr="000E3C35" w:rsidRDefault="000E3C35" w:rsidP="000E3C35">
      <w:pPr>
        <w:rPr>
          <w:b/>
          <w:bCs/>
          <w:lang w:val="fr-CA"/>
        </w:rPr>
      </w:pPr>
      <w:r w:rsidRPr="000E3C35">
        <w:rPr>
          <w:b/>
          <w:bCs/>
          <w:lang w:val="fr-CA"/>
        </w:rPr>
        <w:t xml:space="preserve">Solution 4 : </w:t>
      </w:r>
    </w:p>
    <w:p w14:paraId="1DCA90CC" w14:textId="77777777" w:rsidR="000E3C35" w:rsidRDefault="000E3C35" w:rsidP="00E5724C">
      <w:pPr>
        <w:spacing w:after="0"/>
        <w:rPr>
          <w:lang w:val="fr-CA"/>
        </w:rPr>
      </w:pPr>
    </w:p>
    <w:p w14:paraId="465D6E33" w14:textId="77777777" w:rsidR="000E3C35" w:rsidRDefault="000E3C35" w:rsidP="00E5724C">
      <w:pPr>
        <w:spacing w:after="0"/>
        <w:rPr>
          <w:lang w:val="fr-CA"/>
        </w:rPr>
      </w:pPr>
    </w:p>
    <w:p w14:paraId="46F795A6" w14:textId="2334E0FD" w:rsidR="000E3C35" w:rsidRDefault="000E3C35">
      <w:pPr>
        <w:rPr>
          <w:lang w:val="fr-CA"/>
        </w:rPr>
      </w:pPr>
      <w:r>
        <w:rPr>
          <w:lang w:val="fr-CA"/>
        </w:rPr>
        <w:br w:type="page"/>
      </w:r>
    </w:p>
    <w:p w14:paraId="2172F473" w14:textId="3D7BB03D" w:rsidR="000E3C35" w:rsidRPr="000E3C35" w:rsidRDefault="000E3C35" w:rsidP="000E3C35">
      <w:pPr>
        <w:rPr>
          <w:b/>
          <w:bCs/>
          <w:lang w:val="fr-CA"/>
        </w:rPr>
      </w:pPr>
      <w:r w:rsidRPr="000E3C35">
        <w:rPr>
          <w:b/>
          <w:bCs/>
          <w:lang w:val="fr-CA"/>
        </w:rPr>
        <w:lastRenderedPageBreak/>
        <w:t>Exercice 5 :</w:t>
      </w:r>
    </w:p>
    <w:p w14:paraId="322712BD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void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DoStuff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List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&lt;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&gt;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numbers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62E781AA" w14:textId="7C505DB0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6666493F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    // loop through numbers</w:t>
      </w:r>
    </w:p>
    <w:p w14:paraId="3991C0D5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0E3C35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for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int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;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&lt;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numbers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Count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;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7D14E4B4" w14:textId="318ADE94" w:rsidR="000E3C35" w:rsidRPr="000E3C35" w:rsidRDefault="009611C4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   </w:t>
      </w:r>
      <w:r w:rsidR="000E3C35"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2596C008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        // check if even</w:t>
      </w:r>
    </w:p>
    <w:p w14:paraId="38659E84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r w:rsidRPr="000E3C35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if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numbers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[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i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]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%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2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==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B5CEA8"/>
          <w:sz w:val="21"/>
          <w:szCs w:val="21"/>
          <w:lang w:val="en-CA" w:eastAsia="fr-CA"/>
        </w:rPr>
        <w:t>0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2351C973" w14:textId="3FE3E880" w:rsidR="000E3C35" w:rsidRPr="000E3C35" w:rsidRDefault="009611C4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       </w:t>
      </w:r>
      <w:r w:rsidR="000E3C35"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13AA12C0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    </w:t>
      </w:r>
      <w:r w:rsidRPr="000E3C35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Console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WriteLine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"even number"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7E9E1EA5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    }</w:t>
      </w:r>
    </w:p>
    <w:p w14:paraId="398DBDA4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</w:t>
      </w:r>
      <w:r w:rsidRPr="000E3C35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else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</w:p>
    <w:p w14:paraId="130AAA69" w14:textId="5379CBA6" w:rsidR="000E3C35" w:rsidRPr="000E3C35" w:rsidRDefault="009611C4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       </w:t>
      </w:r>
      <w:r w:rsidR="000E3C35"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1B384B66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            // odd number</w:t>
      </w:r>
    </w:p>
    <w:p w14:paraId="59B145F2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      </w:t>
      </w:r>
      <w:r w:rsidRPr="000E3C35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Console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WriteLine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"odd number"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00D5301B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    }</w:t>
      </w:r>
    </w:p>
    <w:p w14:paraId="0DA33176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    }</w:t>
      </w:r>
    </w:p>
    <w:p w14:paraId="48AD3171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    // print total</w:t>
      </w:r>
    </w:p>
    <w:p w14:paraId="374E9C86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0E3C35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Console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WriteLine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"count: "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numbers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.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Count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);</w:t>
      </w:r>
    </w:p>
    <w:p w14:paraId="5DD78204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>}</w:t>
      </w:r>
    </w:p>
    <w:p w14:paraId="169BF658" w14:textId="77777777" w:rsidR="000E3C35" w:rsidRDefault="000E3C35" w:rsidP="00E5724C">
      <w:pPr>
        <w:spacing w:after="0"/>
        <w:rPr>
          <w:lang w:val="fr-CA"/>
        </w:rPr>
      </w:pPr>
    </w:p>
    <w:p w14:paraId="630C5C77" w14:textId="743157AB" w:rsidR="000E3C35" w:rsidRPr="000E3C35" w:rsidRDefault="000E3C35" w:rsidP="000E3C35">
      <w:pPr>
        <w:rPr>
          <w:b/>
          <w:bCs/>
          <w:lang w:val="fr-CA"/>
        </w:rPr>
      </w:pPr>
      <w:r w:rsidRPr="000E3C35">
        <w:rPr>
          <w:b/>
          <w:bCs/>
          <w:lang w:val="fr-CA"/>
        </w:rPr>
        <w:t>Solution 5 :</w:t>
      </w:r>
    </w:p>
    <w:p w14:paraId="42B1C9BB" w14:textId="77777777" w:rsidR="000E3C35" w:rsidRDefault="000E3C35" w:rsidP="00E5724C">
      <w:pPr>
        <w:spacing w:after="0"/>
        <w:rPr>
          <w:lang w:val="fr-CA"/>
        </w:rPr>
      </w:pPr>
    </w:p>
    <w:p w14:paraId="1EEB7F2F" w14:textId="77777777" w:rsidR="000E3C35" w:rsidRDefault="000E3C35" w:rsidP="00E5724C">
      <w:pPr>
        <w:spacing w:after="0"/>
        <w:rPr>
          <w:lang w:val="fr-CA"/>
        </w:rPr>
      </w:pPr>
    </w:p>
    <w:p w14:paraId="45B57E2D" w14:textId="5EB6689A" w:rsidR="000E3C35" w:rsidRDefault="000E3C35">
      <w:pPr>
        <w:rPr>
          <w:lang w:val="fr-CA"/>
        </w:rPr>
      </w:pPr>
      <w:r>
        <w:rPr>
          <w:lang w:val="fr-CA"/>
        </w:rPr>
        <w:br w:type="page"/>
      </w:r>
    </w:p>
    <w:p w14:paraId="16D7B723" w14:textId="48388E7C" w:rsidR="000E3C35" w:rsidRPr="00C95336" w:rsidRDefault="000E3C35" w:rsidP="00C95336">
      <w:pPr>
        <w:rPr>
          <w:b/>
          <w:bCs/>
          <w:lang w:val="fr-CA"/>
        </w:rPr>
      </w:pPr>
      <w:r w:rsidRPr="00C95336">
        <w:rPr>
          <w:b/>
          <w:bCs/>
          <w:lang w:val="fr-CA"/>
        </w:rPr>
        <w:lastRenderedPageBreak/>
        <w:t xml:space="preserve">Exercice 6 : </w:t>
      </w:r>
    </w:p>
    <w:p w14:paraId="21D87E81" w14:textId="77777777" w:rsidR="009611C4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public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string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FormatAddress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string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street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string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city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, </w:t>
      </w:r>
      <w:r w:rsidRPr="000E3C3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string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postalCode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) </w:t>
      </w:r>
    </w:p>
    <w:p w14:paraId="5B210DF5" w14:textId="1A6EA5BA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1E2156BC" w14:textId="1BF829F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0E3C35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street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", "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city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", "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", "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+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E3C3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country</w:t>
      </w: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;</w:t>
      </w:r>
    </w:p>
    <w:p w14:paraId="00091EE7" w14:textId="77777777" w:rsidR="000E3C35" w:rsidRPr="000E3C35" w:rsidRDefault="000E3C35" w:rsidP="000E3C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</w:pPr>
      <w:r w:rsidRPr="000E3C35">
        <w:rPr>
          <w:rFonts w:ascii="Consolas" w:eastAsia="Times New Roman" w:hAnsi="Consolas" w:cs="Times New Roman"/>
          <w:color w:val="CCCCCC"/>
          <w:sz w:val="21"/>
          <w:szCs w:val="21"/>
          <w:lang w:val="fr-CA" w:eastAsia="fr-CA"/>
        </w:rPr>
        <w:t>}</w:t>
      </w:r>
    </w:p>
    <w:p w14:paraId="06005797" w14:textId="77777777" w:rsidR="000E3C35" w:rsidRDefault="000E3C35" w:rsidP="00E5724C">
      <w:pPr>
        <w:spacing w:after="0"/>
        <w:rPr>
          <w:lang w:val="fr-CA"/>
        </w:rPr>
      </w:pPr>
    </w:p>
    <w:p w14:paraId="38BAC9E8" w14:textId="234571A3" w:rsidR="000E3C35" w:rsidRPr="00C95336" w:rsidRDefault="000E3C35" w:rsidP="00C95336">
      <w:pPr>
        <w:rPr>
          <w:b/>
          <w:bCs/>
          <w:lang w:val="fr-CA"/>
        </w:rPr>
      </w:pPr>
      <w:r w:rsidRPr="00C95336">
        <w:rPr>
          <w:b/>
          <w:bCs/>
          <w:lang w:val="fr-CA"/>
        </w:rPr>
        <w:t>Solution 6 :</w:t>
      </w:r>
    </w:p>
    <w:p w14:paraId="427E6CA2" w14:textId="77777777" w:rsidR="000E3C35" w:rsidRDefault="000E3C35" w:rsidP="00E5724C">
      <w:pPr>
        <w:spacing w:after="0"/>
        <w:rPr>
          <w:lang w:val="fr-CA"/>
        </w:rPr>
      </w:pPr>
    </w:p>
    <w:sectPr w:rsidR="000E3C35" w:rsidSect="00962AAC">
      <w:headerReference w:type="default" r:id="rId11"/>
      <w:footerReference w:type="default" r:id="rId12"/>
      <w:pgSz w:w="12240" w:h="15840" w:code="1"/>
      <w:pgMar w:top="1418" w:right="1247" w:bottom="1418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A13B0" w14:textId="77777777" w:rsidR="00665AFD" w:rsidRDefault="00665AFD" w:rsidP="00E430DE">
      <w:pPr>
        <w:spacing w:after="0" w:line="240" w:lineRule="auto"/>
      </w:pPr>
      <w:r>
        <w:separator/>
      </w:r>
    </w:p>
  </w:endnote>
  <w:endnote w:type="continuationSeparator" w:id="0">
    <w:p w14:paraId="5BC54B43" w14:textId="77777777" w:rsidR="00665AFD" w:rsidRDefault="00665AFD" w:rsidP="00E4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491634929"/>
      <w:docPartObj>
        <w:docPartGallery w:val="Page Numbers (Bottom of Page)"/>
        <w:docPartUnique/>
      </w:docPartObj>
    </w:sdtPr>
    <w:sdtContent>
      <w:p w14:paraId="6BFF658D" w14:textId="77777777" w:rsidR="00692651" w:rsidRDefault="00692651" w:rsidP="0069265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</w:rPr>
          <w:t>1</w:t>
        </w:r>
        <w:r>
          <w:rPr>
            <w:rStyle w:val="Numrodepage"/>
          </w:rPr>
          <w:fldChar w:fldCharType="end"/>
        </w:r>
      </w:p>
    </w:sdtContent>
  </w:sdt>
  <w:p w14:paraId="6510A0F1" w14:textId="3CB77CAD" w:rsidR="00A71134" w:rsidRPr="00692651" w:rsidRDefault="00D16E10" w:rsidP="00692651">
    <w:pPr>
      <w:pStyle w:val="Pieddepage"/>
      <w:pBdr>
        <w:top w:val="single" w:sz="4" w:space="1" w:color="auto"/>
      </w:pBdr>
      <w:ind w:right="360"/>
    </w:pPr>
    <w:r>
      <w:t xml:space="preserve">Mathieu </w:t>
    </w:r>
    <w:r w:rsidR="00692651">
      <w:t>Brodeur</w:t>
    </w:r>
    <w:r w:rsidR="006327A2">
      <w:t>-Béliveau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40D69" w14:textId="77777777" w:rsidR="00665AFD" w:rsidRDefault="00665AFD" w:rsidP="00E430DE">
      <w:pPr>
        <w:spacing w:after="0" w:line="240" w:lineRule="auto"/>
      </w:pPr>
      <w:r>
        <w:separator/>
      </w:r>
    </w:p>
  </w:footnote>
  <w:footnote w:type="continuationSeparator" w:id="0">
    <w:p w14:paraId="6DBDC83F" w14:textId="77777777" w:rsidR="00665AFD" w:rsidRDefault="00665AFD" w:rsidP="00E4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C3E77" w14:textId="7A918F87" w:rsidR="00A71134" w:rsidRPr="00692651" w:rsidRDefault="00692651" w:rsidP="00692651">
    <w:pPr>
      <w:pStyle w:val="En-tte"/>
      <w:pBdr>
        <w:bottom w:val="single" w:sz="4" w:space="1" w:color="auto"/>
      </w:pBdr>
    </w:pPr>
    <w:r>
      <w:rPr>
        <w:noProof/>
        <w:lang w:eastAsia="fr-CA"/>
      </w:rPr>
      <w:drawing>
        <wp:inline distT="0" distB="0" distL="0" distR="0" wp14:anchorId="0F2AA142" wp14:editId="717908B0">
          <wp:extent cx="1562389" cy="244170"/>
          <wp:effectExtent l="0" t="0" r="0" b="0"/>
          <wp:docPr id="1093466363" name="Image 1" descr="logo-cbdeb-220px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-cbdeb-220px (1)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367" b="16678"/>
                  <a:stretch/>
                </pic:blipFill>
                <pic:spPr bwMode="auto">
                  <a:xfrm>
                    <a:off x="0" y="0"/>
                    <a:ext cx="1747513" cy="2731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t>420-</w:t>
    </w:r>
    <w:r w:rsidR="005F7E18">
      <w:t>5</w:t>
    </w:r>
    <w:r w:rsidR="00022733">
      <w:t>G</w:t>
    </w:r>
    <w:r w:rsidR="005F7E18">
      <w:t>P</w:t>
    </w:r>
    <w:r>
      <w:t>-BB</w:t>
    </w:r>
    <w:r>
      <w:ptab w:relativeTo="margin" w:alignment="right" w:leader="none"/>
    </w:r>
    <w:r w:rsidR="005F7E18">
      <w:t>Automne</w:t>
    </w:r>
    <w:r>
      <w:t xml:space="preserve"> 202</w:t>
    </w:r>
    <w:r w:rsidR="006327A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A8D"/>
    <w:multiLevelType w:val="hybridMultilevel"/>
    <w:tmpl w:val="0F4E8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0D0A"/>
    <w:multiLevelType w:val="hybridMultilevel"/>
    <w:tmpl w:val="6D3069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C2DFB"/>
    <w:multiLevelType w:val="hybridMultilevel"/>
    <w:tmpl w:val="A0E0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51E90"/>
    <w:multiLevelType w:val="hybridMultilevel"/>
    <w:tmpl w:val="67D033E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D8241A"/>
    <w:multiLevelType w:val="hybridMultilevel"/>
    <w:tmpl w:val="871A64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62789"/>
    <w:multiLevelType w:val="hybridMultilevel"/>
    <w:tmpl w:val="E6DE6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5D27"/>
    <w:multiLevelType w:val="hybridMultilevel"/>
    <w:tmpl w:val="B0C64FA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93A33"/>
    <w:multiLevelType w:val="hybridMultilevel"/>
    <w:tmpl w:val="E64EC1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161C3"/>
    <w:multiLevelType w:val="hybridMultilevel"/>
    <w:tmpl w:val="6C9AE04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A66F26"/>
    <w:multiLevelType w:val="hybridMultilevel"/>
    <w:tmpl w:val="32D6CCC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A6A73"/>
    <w:multiLevelType w:val="hybridMultilevel"/>
    <w:tmpl w:val="2AC4E4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97D52"/>
    <w:multiLevelType w:val="hybridMultilevel"/>
    <w:tmpl w:val="479EE76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2B4A98"/>
    <w:multiLevelType w:val="hybridMultilevel"/>
    <w:tmpl w:val="BCBABA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60615"/>
    <w:multiLevelType w:val="hybridMultilevel"/>
    <w:tmpl w:val="F6B06E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ACC"/>
    <w:multiLevelType w:val="hybridMultilevel"/>
    <w:tmpl w:val="1FE4B21E"/>
    <w:lvl w:ilvl="0" w:tplc="CC64BED0">
      <w:start w:val="1"/>
      <w:numFmt w:val="decimal"/>
      <w:pStyle w:val="Paragraphedeliste"/>
      <w:lvlText w:val="%1.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5B3330"/>
    <w:multiLevelType w:val="hybridMultilevel"/>
    <w:tmpl w:val="9174B2F0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6D15EC"/>
    <w:multiLevelType w:val="hybridMultilevel"/>
    <w:tmpl w:val="32D6C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B5DAD"/>
    <w:multiLevelType w:val="hybridMultilevel"/>
    <w:tmpl w:val="EC32FA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A7E95"/>
    <w:multiLevelType w:val="hybridMultilevel"/>
    <w:tmpl w:val="DFE883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216504">
    <w:abstractNumId w:val="14"/>
  </w:num>
  <w:num w:numId="2" w16cid:durableId="1540632309">
    <w:abstractNumId w:val="1"/>
  </w:num>
  <w:num w:numId="3" w16cid:durableId="1102652951">
    <w:abstractNumId w:val="15"/>
  </w:num>
  <w:num w:numId="4" w16cid:durableId="1148327549">
    <w:abstractNumId w:val="11"/>
  </w:num>
  <w:num w:numId="5" w16cid:durableId="592974856">
    <w:abstractNumId w:val="8"/>
  </w:num>
  <w:num w:numId="6" w16cid:durableId="2063014376">
    <w:abstractNumId w:val="10"/>
  </w:num>
  <w:num w:numId="7" w16cid:durableId="525676355">
    <w:abstractNumId w:val="18"/>
  </w:num>
  <w:num w:numId="8" w16cid:durableId="1645432980">
    <w:abstractNumId w:val="7"/>
  </w:num>
  <w:num w:numId="9" w16cid:durableId="1681738052">
    <w:abstractNumId w:val="13"/>
  </w:num>
  <w:num w:numId="10" w16cid:durableId="2045907566">
    <w:abstractNumId w:val="9"/>
  </w:num>
  <w:num w:numId="11" w16cid:durableId="517625176">
    <w:abstractNumId w:val="6"/>
  </w:num>
  <w:num w:numId="12" w16cid:durableId="627049157">
    <w:abstractNumId w:val="3"/>
  </w:num>
  <w:num w:numId="13" w16cid:durableId="1864437407">
    <w:abstractNumId w:val="4"/>
  </w:num>
  <w:num w:numId="14" w16cid:durableId="1471558856">
    <w:abstractNumId w:val="2"/>
  </w:num>
  <w:num w:numId="15" w16cid:durableId="1111630397">
    <w:abstractNumId w:val="16"/>
  </w:num>
  <w:num w:numId="16" w16cid:durableId="1298805583">
    <w:abstractNumId w:val="5"/>
  </w:num>
  <w:num w:numId="17" w16cid:durableId="1051419153">
    <w:abstractNumId w:val="0"/>
  </w:num>
  <w:num w:numId="18" w16cid:durableId="146094009">
    <w:abstractNumId w:val="17"/>
  </w:num>
  <w:num w:numId="19" w16cid:durableId="118077959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64"/>
    <w:rsid w:val="0000181B"/>
    <w:rsid w:val="0000295D"/>
    <w:rsid w:val="00003DD3"/>
    <w:rsid w:val="000041D3"/>
    <w:rsid w:val="000042E9"/>
    <w:rsid w:val="00004C58"/>
    <w:rsid w:val="00010284"/>
    <w:rsid w:val="000121E7"/>
    <w:rsid w:val="00014493"/>
    <w:rsid w:val="000145E2"/>
    <w:rsid w:val="00014B5F"/>
    <w:rsid w:val="00016FBD"/>
    <w:rsid w:val="00022733"/>
    <w:rsid w:val="00023643"/>
    <w:rsid w:val="000236AA"/>
    <w:rsid w:val="00030783"/>
    <w:rsid w:val="00032C5A"/>
    <w:rsid w:val="00032E11"/>
    <w:rsid w:val="00035D61"/>
    <w:rsid w:val="000369DF"/>
    <w:rsid w:val="0004003A"/>
    <w:rsid w:val="00040D58"/>
    <w:rsid w:val="00041053"/>
    <w:rsid w:val="0004179D"/>
    <w:rsid w:val="000424F6"/>
    <w:rsid w:val="00043924"/>
    <w:rsid w:val="00045459"/>
    <w:rsid w:val="0005266F"/>
    <w:rsid w:val="00060085"/>
    <w:rsid w:val="0006028B"/>
    <w:rsid w:val="00061A23"/>
    <w:rsid w:val="000629C8"/>
    <w:rsid w:val="00065E0E"/>
    <w:rsid w:val="00066159"/>
    <w:rsid w:val="0006628B"/>
    <w:rsid w:val="000749B8"/>
    <w:rsid w:val="00074CFC"/>
    <w:rsid w:val="00075C23"/>
    <w:rsid w:val="00075ECA"/>
    <w:rsid w:val="00080C37"/>
    <w:rsid w:val="00081B7F"/>
    <w:rsid w:val="00082395"/>
    <w:rsid w:val="0008308F"/>
    <w:rsid w:val="00084A97"/>
    <w:rsid w:val="00085ACB"/>
    <w:rsid w:val="0008758C"/>
    <w:rsid w:val="0009027C"/>
    <w:rsid w:val="000908E8"/>
    <w:rsid w:val="00091CD9"/>
    <w:rsid w:val="00093DA6"/>
    <w:rsid w:val="00093DD9"/>
    <w:rsid w:val="00094B5E"/>
    <w:rsid w:val="00095011"/>
    <w:rsid w:val="0009585E"/>
    <w:rsid w:val="0009753A"/>
    <w:rsid w:val="000A3ECA"/>
    <w:rsid w:val="000A400D"/>
    <w:rsid w:val="000A4DEC"/>
    <w:rsid w:val="000A62FA"/>
    <w:rsid w:val="000A64B2"/>
    <w:rsid w:val="000A66BD"/>
    <w:rsid w:val="000B1B5E"/>
    <w:rsid w:val="000B308D"/>
    <w:rsid w:val="000B7603"/>
    <w:rsid w:val="000C02A4"/>
    <w:rsid w:val="000C1BA9"/>
    <w:rsid w:val="000C300D"/>
    <w:rsid w:val="000C6679"/>
    <w:rsid w:val="000D1B33"/>
    <w:rsid w:val="000D3025"/>
    <w:rsid w:val="000D33C9"/>
    <w:rsid w:val="000D3497"/>
    <w:rsid w:val="000D441D"/>
    <w:rsid w:val="000D4F0C"/>
    <w:rsid w:val="000D569E"/>
    <w:rsid w:val="000D626B"/>
    <w:rsid w:val="000D65B3"/>
    <w:rsid w:val="000E0538"/>
    <w:rsid w:val="000E2B8D"/>
    <w:rsid w:val="000E3C35"/>
    <w:rsid w:val="000E53EC"/>
    <w:rsid w:val="000E54F1"/>
    <w:rsid w:val="000E6DDE"/>
    <w:rsid w:val="000E7C3E"/>
    <w:rsid w:val="000F094F"/>
    <w:rsid w:val="000F1BE1"/>
    <w:rsid w:val="000F337D"/>
    <w:rsid w:val="0010135F"/>
    <w:rsid w:val="00102474"/>
    <w:rsid w:val="001068D1"/>
    <w:rsid w:val="0011018C"/>
    <w:rsid w:val="00110C34"/>
    <w:rsid w:val="001112EB"/>
    <w:rsid w:val="00114557"/>
    <w:rsid w:val="00114951"/>
    <w:rsid w:val="00115112"/>
    <w:rsid w:val="00116509"/>
    <w:rsid w:val="00126347"/>
    <w:rsid w:val="00127E01"/>
    <w:rsid w:val="00127EE5"/>
    <w:rsid w:val="0013115E"/>
    <w:rsid w:val="001327E7"/>
    <w:rsid w:val="001330AD"/>
    <w:rsid w:val="00133C14"/>
    <w:rsid w:val="00135679"/>
    <w:rsid w:val="00140375"/>
    <w:rsid w:val="001404CA"/>
    <w:rsid w:val="0014078C"/>
    <w:rsid w:val="00141358"/>
    <w:rsid w:val="001418CF"/>
    <w:rsid w:val="00141FAE"/>
    <w:rsid w:val="0014272C"/>
    <w:rsid w:val="00146EE4"/>
    <w:rsid w:val="00150423"/>
    <w:rsid w:val="0015133D"/>
    <w:rsid w:val="0015216B"/>
    <w:rsid w:val="00154363"/>
    <w:rsid w:val="00156D94"/>
    <w:rsid w:val="001607FF"/>
    <w:rsid w:val="001612B2"/>
    <w:rsid w:val="001626A7"/>
    <w:rsid w:val="0016289E"/>
    <w:rsid w:val="0017040E"/>
    <w:rsid w:val="0017068D"/>
    <w:rsid w:val="00171F4F"/>
    <w:rsid w:val="0017298E"/>
    <w:rsid w:val="001731E9"/>
    <w:rsid w:val="00173BD4"/>
    <w:rsid w:val="00173C0F"/>
    <w:rsid w:val="00174177"/>
    <w:rsid w:val="00176E43"/>
    <w:rsid w:val="00184AD8"/>
    <w:rsid w:val="00184B70"/>
    <w:rsid w:val="00185F1F"/>
    <w:rsid w:val="001874F5"/>
    <w:rsid w:val="00193635"/>
    <w:rsid w:val="001937BD"/>
    <w:rsid w:val="00197E76"/>
    <w:rsid w:val="001A0499"/>
    <w:rsid w:val="001A2708"/>
    <w:rsid w:val="001A2881"/>
    <w:rsid w:val="001A4656"/>
    <w:rsid w:val="001A46F4"/>
    <w:rsid w:val="001A533F"/>
    <w:rsid w:val="001A6772"/>
    <w:rsid w:val="001A72A8"/>
    <w:rsid w:val="001B1975"/>
    <w:rsid w:val="001B2239"/>
    <w:rsid w:val="001B5864"/>
    <w:rsid w:val="001B6328"/>
    <w:rsid w:val="001C1D73"/>
    <w:rsid w:val="001C38EE"/>
    <w:rsid w:val="001C49FE"/>
    <w:rsid w:val="001C4D13"/>
    <w:rsid w:val="001C4F99"/>
    <w:rsid w:val="001C7710"/>
    <w:rsid w:val="001D1047"/>
    <w:rsid w:val="001D1D3C"/>
    <w:rsid w:val="001D45D8"/>
    <w:rsid w:val="001D6977"/>
    <w:rsid w:val="001D6C23"/>
    <w:rsid w:val="001D6C6E"/>
    <w:rsid w:val="001E1773"/>
    <w:rsid w:val="001E3F84"/>
    <w:rsid w:val="001E4D4C"/>
    <w:rsid w:val="001E67D0"/>
    <w:rsid w:val="001E7949"/>
    <w:rsid w:val="001F1A49"/>
    <w:rsid w:val="001F2321"/>
    <w:rsid w:val="001F27E3"/>
    <w:rsid w:val="001F3460"/>
    <w:rsid w:val="001F71AA"/>
    <w:rsid w:val="00202173"/>
    <w:rsid w:val="00203B7A"/>
    <w:rsid w:val="0020509E"/>
    <w:rsid w:val="00214642"/>
    <w:rsid w:val="00215AEC"/>
    <w:rsid w:val="002164C0"/>
    <w:rsid w:val="002202A2"/>
    <w:rsid w:val="0022249E"/>
    <w:rsid w:val="00226602"/>
    <w:rsid w:val="0022713C"/>
    <w:rsid w:val="0023005D"/>
    <w:rsid w:val="00234CD7"/>
    <w:rsid w:val="00236DE0"/>
    <w:rsid w:val="00240E01"/>
    <w:rsid w:val="002414C6"/>
    <w:rsid w:val="0024457E"/>
    <w:rsid w:val="002455B7"/>
    <w:rsid w:val="0024648D"/>
    <w:rsid w:val="0024675D"/>
    <w:rsid w:val="002519E4"/>
    <w:rsid w:val="00254254"/>
    <w:rsid w:val="00255A66"/>
    <w:rsid w:val="00255F22"/>
    <w:rsid w:val="00256344"/>
    <w:rsid w:val="00261300"/>
    <w:rsid w:val="0026254E"/>
    <w:rsid w:val="00262C3C"/>
    <w:rsid w:val="00262C96"/>
    <w:rsid w:val="002662A1"/>
    <w:rsid w:val="00267A95"/>
    <w:rsid w:val="00270387"/>
    <w:rsid w:val="00270C3E"/>
    <w:rsid w:val="002715CE"/>
    <w:rsid w:val="0027243E"/>
    <w:rsid w:val="00274CD7"/>
    <w:rsid w:val="002763AD"/>
    <w:rsid w:val="00276577"/>
    <w:rsid w:val="00282EF5"/>
    <w:rsid w:val="00283065"/>
    <w:rsid w:val="002843A8"/>
    <w:rsid w:val="002849A0"/>
    <w:rsid w:val="002853E0"/>
    <w:rsid w:val="00287228"/>
    <w:rsid w:val="002924FF"/>
    <w:rsid w:val="00294349"/>
    <w:rsid w:val="0029504E"/>
    <w:rsid w:val="002A18FF"/>
    <w:rsid w:val="002A7208"/>
    <w:rsid w:val="002B07D3"/>
    <w:rsid w:val="002B15EC"/>
    <w:rsid w:val="002B6E4A"/>
    <w:rsid w:val="002B7BFE"/>
    <w:rsid w:val="002C3431"/>
    <w:rsid w:val="002C4CC2"/>
    <w:rsid w:val="002D2FDC"/>
    <w:rsid w:val="002D301E"/>
    <w:rsid w:val="002D350F"/>
    <w:rsid w:val="002D4BD2"/>
    <w:rsid w:val="002D6AD1"/>
    <w:rsid w:val="002E0579"/>
    <w:rsid w:val="002E1F23"/>
    <w:rsid w:val="002E2330"/>
    <w:rsid w:val="002E3B29"/>
    <w:rsid w:val="002E40E0"/>
    <w:rsid w:val="002E5A46"/>
    <w:rsid w:val="002E76D9"/>
    <w:rsid w:val="002F0067"/>
    <w:rsid w:val="002F0AD9"/>
    <w:rsid w:val="002F15FD"/>
    <w:rsid w:val="002F173B"/>
    <w:rsid w:val="002F1AB1"/>
    <w:rsid w:val="002F635C"/>
    <w:rsid w:val="003002FE"/>
    <w:rsid w:val="0030145C"/>
    <w:rsid w:val="00302EE4"/>
    <w:rsid w:val="003034D3"/>
    <w:rsid w:val="003062AF"/>
    <w:rsid w:val="00306F0B"/>
    <w:rsid w:val="003142E2"/>
    <w:rsid w:val="00314DB6"/>
    <w:rsid w:val="0031531F"/>
    <w:rsid w:val="00320495"/>
    <w:rsid w:val="00321407"/>
    <w:rsid w:val="0032760E"/>
    <w:rsid w:val="00327FC8"/>
    <w:rsid w:val="0033159D"/>
    <w:rsid w:val="00333BFF"/>
    <w:rsid w:val="0033582D"/>
    <w:rsid w:val="00335E39"/>
    <w:rsid w:val="00337B7A"/>
    <w:rsid w:val="00337D41"/>
    <w:rsid w:val="0034072F"/>
    <w:rsid w:val="00342B4D"/>
    <w:rsid w:val="0034377D"/>
    <w:rsid w:val="0034512B"/>
    <w:rsid w:val="00351FB1"/>
    <w:rsid w:val="00352C19"/>
    <w:rsid w:val="003541E2"/>
    <w:rsid w:val="0035598F"/>
    <w:rsid w:val="003575E9"/>
    <w:rsid w:val="00361451"/>
    <w:rsid w:val="003620B5"/>
    <w:rsid w:val="0036406E"/>
    <w:rsid w:val="003715F6"/>
    <w:rsid w:val="00372B79"/>
    <w:rsid w:val="00373B6F"/>
    <w:rsid w:val="00373F06"/>
    <w:rsid w:val="0037504A"/>
    <w:rsid w:val="00381190"/>
    <w:rsid w:val="0038209C"/>
    <w:rsid w:val="0038335F"/>
    <w:rsid w:val="003854E8"/>
    <w:rsid w:val="00385D1E"/>
    <w:rsid w:val="00386EA1"/>
    <w:rsid w:val="00387E7C"/>
    <w:rsid w:val="00390E20"/>
    <w:rsid w:val="0039253E"/>
    <w:rsid w:val="00393AC8"/>
    <w:rsid w:val="003954A2"/>
    <w:rsid w:val="003977DF"/>
    <w:rsid w:val="003A1D47"/>
    <w:rsid w:val="003A3B8D"/>
    <w:rsid w:val="003A5263"/>
    <w:rsid w:val="003A620F"/>
    <w:rsid w:val="003B190B"/>
    <w:rsid w:val="003B4266"/>
    <w:rsid w:val="003B4A01"/>
    <w:rsid w:val="003D00A8"/>
    <w:rsid w:val="003D0C17"/>
    <w:rsid w:val="003D1217"/>
    <w:rsid w:val="003D4DB2"/>
    <w:rsid w:val="003D6C58"/>
    <w:rsid w:val="003D77D8"/>
    <w:rsid w:val="003D7D7B"/>
    <w:rsid w:val="003E04A5"/>
    <w:rsid w:val="003E2CC9"/>
    <w:rsid w:val="003E4F20"/>
    <w:rsid w:val="003E5B5A"/>
    <w:rsid w:val="003E7BBF"/>
    <w:rsid w:val="003F0413"/>
    <w:rsid w:val="003F0A7F"/>
    <w:rsid w:val="003F2396"/>
    <w:rsid w:val="003F3D09"/>
    <w:rsid w:val="003F4E9B"/>
    <w:rsid w:val="003F529B"/>
    <w:rsid w:val="003F6D74"/>
    <w:rsid w:val="00402687"/>
    <w:rsid w:val="00403582"/>
    <w:rsid w:val="0040704D"/>
    <w:rsid w:val="0041217B"/>
    <w:rsid w:val="00412A3D"/>
    <w:rsid w:val="004146C1"/>
    <w:rsid w:val="004147B9"/>
    <w:rsid w:val="00416952"/>
    <w:rsid w:val="004202BB"/>
    <w:rsid w:val="00421826"/>
    <w:rsid w:val="00421D07"/>
    <w:rsid w:val="00422704"/>
    <w:rsid w:val="0042411C"/>
    <w:rsid w:val="0042440A"/>
    <w:rsid w:val="00431844"/>
    <w:rsid w:val="00431B33"/>
    <w:rsid w:val="00431E23"/>
    <w:rsid w:val="0043212B"/>
    <w:rsid w:val="004347F1"/>
    <w:rsid w:val="00435DAB"/>
    <w:rsid w:val="00437174"/>
    <w:rsid w:val="00437D03"/>
    <w:rsid w:val="00442E0F"/>
    <w:rsid w:val="00444D64"/>
    <w:rsid w:val="0044527C"/>
    <w:rsid w:val="00447E7E"/>
    <w:rsid w:val="00450C76"/>
    <w:rsid w:val="00451452"/>
    <w:rsid w:val="00452164"/>
    <w:rsid w:val="004600C3"/>
    <w:rsid w:val="00460B9B"/>
    <w:rsid w:val="00461349"/>
    <w:rsid w:val="00461778"/>
    <w:rsid w:val="00461869"/>
    <w:rsid w:val="00461961"/>
    <w:rsid w:val="004622AE"/>
    <w:rsid w:val="0046407A"/>
    <w:rsid w:val="004677F6"/>
    <w:rsid w:val="00467FB7"/>
    <w:rsid w:val="00470A5D"/>
    <w:rsid w:val="00470CFD"/>
    <w:rsid w:val="0047146C"/>
    <w:rsid w:val="004732FF"/>
    <w:rsid w:val="004738DD"/>
    <w:rsid w:val="00474CAA"/>
    <w:rsid w:val="00474F4A"/>
    <w:rsid w:val="004807AB"/>
    <w:rsid w:val="004857A2"/>
    <w:rsid w:val="004939AB"/>
    <w:rsid w:val="00493E71"/>
    <w:rsid w:val="00494904"/>
    <w:rsid w:val="00496660"/>
    <w:rsid w:val="004A2CB2"/>
    <w:rsid w:val="004A5114"/>
    <w:rsid w:val="004A694F"/>
    <w:rsid w:val="004A6BBE"/>
    <w:rsid w:val="004A7B55"/>
    <w:rsid w:val="004B4328"/>
    <w:rsid w:val="004B5610"/>
    <w:rsid w:val="004B68BE"/>
    <w:rsid w:val="004B6A09"/>
    <w:rsid w:val="004C00FD"/>
    <w:rsid w:val="004C0BCC"/>
    <w:rsid w:val="004C20EA"/>
    <w:rsid w:val="004C35B3"/>
    <w:rsid w:val="004C3FBF"/>
    <w:rsid w:val="004C4261"/>
    <w:rsid w:val="004C58DF"/>
    <w:rsid w:val="004C7507"/>
    <w:rsid w:val="004D131A"/>
    <w:rsid w:val="004D2F18"/>
    <w:rsid w:val="004D46E4"/>
    <w:rsid w:val="004D622B"/>
    <w:rsid w:val="004D6B3C"/>
    <w:rsid w:val="004D6EA6"/>
    <w:rsid w:val="004D782C"/>
    <w:rsid w:val="004E0F2D"/>
    <w:rsid w:val="004E69A6"/>
    <w:rsid w:val="004F51A7"/>
    <w:rsid w:val="00500E72"/>
    <w:rsid w:val="00501AA7"/>
    <w:rsid w:val="00503B6F"/>
    <w:rsid w:val="005055FA"/>
    <w:rsid w:val="00513195"/>
    <w:rsid w:val="00514BC0"/>
    <w:rsid w:val="00516105"/>
    <w:rsid w:val="00521C97"/>
    <w:rsid w:val="005272DE"/>
    <w:rsid w:val="00532469"/>
    <w:rsid w:val="0054210F"/>
    <w:rsid w:val="00543A51"/>
    <w:rsid w:val="00544081"/>
    <w:rsid w:val="00544854"/>
    <w:rsid w:val="00545C80"/>
    <w:rsid w:val="00546836"/>
    <w:rsid w:val="00550953"/>
    <w:rsid w:val="0055096A"/>
    <w:rsid w:val="005516DF"/>
    <w:rsid w:val="00551E6E"/>
    <w:rsid w:val="00553D89"/>
    <w:rsid w:val="0055500D"/>
    <w:rsid w:val="005556ED"/>
    <w:rsid w:val="00556560"/>
    <w:rsid w:val="0055768A"/>
    <w:rsid w:val="00563DAF"/>
    <w:rsid w:val="00564204"/>
    <w:rsid w:val="00565F8F"/>
    <w:rsid w:val="005661D2"/>
    <w:rsid w:val="00570F8F"/>
    <w:rsid w:val="0057314E"/>
    <w:rsid w:val="00577D62"/>
    <w:rsid w:val="005812F7"/>
    <w:rsid w:val="005814B9"/>
    <w:rsid w:val="00581750"/>
    <w:rsid w:val="005817ED"/>
    <w:rsid w:val="0058254B"/>
    <w:rsid w:val="00582D5E"/>
    <w:rsid w:val="00583351"/>
    <w:rsid w:val="0059122F"/>
    <w:rsid w:val="00591A3F"/>
    <w:rsid w:val="00593516"/>
    <w:rsid w:val="00593EBA"/>
    <w:rsid w:val="00595A2B"/>
    <w:rsid w:val="005964CD"/>
    <w:rsid w:val="0059772D"/>
    <w:rsid w:val="00597A05"/>
    <w:rsid w:val="005A1B23"/>
    <w:rsid w:val="005A2B8F"/>
    <w:rsid w:val="005A2C34"/>
    <w:rsid w:val="005A2EFF"/>
    <w:rsid w:val="005A5DA5"/>
    <w:rsid w:val="005B01EB"/>
    <w:rsid w:val="005B06C6"/>
    <w:rsid w:val="005B2A35"/>
    <w:rsid w:val="005B3F0C"/>
    <w:rsid w:val="005B5E8C"/>
    <w:rsid w:val="005B6E5D"/>
    <w:rsid w:val="005C0131"/>
    <w:rsid w:val="005C3831"/>
    <w:rsid w:val="005D0258"/>
    <w:rsid w:val="005D4DD2"/>
    <w:rsid w:val="005D5080"/>
    <w:rsid w:val="005D57A5"/>
    <w:rsid w:val="005E432D"/>
    <w:rsid w:val="005E4C8F"/>
    <w:rsid w:val="005E5541"/>
    <w:rsid w:val="005F0F22"/>
    <w:rsid w:val="005F0FB6"/>
    <w:rsid w:val="005F21E0"/>
    <w:rsid w:val="005F6CBC"/>
    <w:rsid w:val="005F7765"/>
    <w:rsid w:val="005F79A3"/>
    <w:rsid w:val="005F7E18"/>
    <w:rsid w:val="0060039E"/>
    <w:rsid w:val="006036C2"/>
    <w:rsid w:val="00614E06"/>
    <w:rsid w:val="00615532"/>
    <w:rsid w:val="00616EC5"/>
    <w:rsid w:val="006202AC"/>
    <w:rsid w:val="006220EA"/>
    <w:rsid w:val="00622A73"/>
    <w:rsid w:val="006274C7"/>
    <w:rsid w:val="006277BD"/>
    <w:rsid w:val="006327A2"/>
    <w:rsid w:val="006336BB"/>
    <w:rsid w:val="00633906"/>
    <w:rsid w:val="00635F19"/>
    <w:rsid w:val="00636A08"/>
    <w:rsid w:val="006401F9"/>
    <w:rsid w:val="00640AF9"/>
    <w:rsid w:val="00641192"/>
    <w:rsid w:val="00642C8D"/>
    <w:rsid w:val="00642F43"/>
    <w:rsid w:val="0064389D"/>
    <w:rsid w:val="006455D4"/>
    <w:rsid w:val="006473A5"/>
    <w:rsid w:val="0065063D"/>
    <w:rsid w:val="00654300"/>
    <w:rsid w:val="00654402"/>
    <w:rsid w:val="00661B88"/>
    <w:rsid w:val="00665AFD"/>
    <w:rsid w:val="00672270"/>
    <w:rsid w:val="00673804"/>
    <w:rsid w:val="00673FDF"/>
    <w:rsid w:val="006743DB"/>
    <w:rsid w:val="00674908"/>
    <w:rsid w:val="00675E37"/>
    <w:rsid w:val="00681128"/>
    <w:rsid w:val="006811E0"/>
    <w:rsid w:val="00683170"/>
    <w:rsid w:val="0068495A"/>
    <w:rsid w:val="006871F9"/>
    <w:rsid w:val="00692651"/>
    <w:rsid w:val="00692A53"/>
    <w:rsid w:val="0069455C"/>
    <w:rsid w:val="00696038"/>
    <w:rsid w:val="00697AAC"/>
    <w:rsid w:val="006A1724"/>
    <w:rsid w:val="006A3D77"/>
    <w:rsid w:val="006A4AA0"/>
    <w:rsid w:val="006A4DFE"/>
    <w:rsid w:val="006A7602"/>
    <w:rsid w:val="006B277B"/>
    <w:rsid w:val="006B2BD7"/>
    <w:rsid w:val="006B3AF8"/>
    <w:rsid w:val="006B578A"/>
    <w:rsid w:val="006B797A"/>
    <w:rsid w:val="006C1653"/>
    <w:rsid w:val="006C2B24"/>
    <w:rsid w:val="006C5AEF"/>
    <w:rsid w:val="006D2083"/>
    <w:rsid w:val="006D47D7"/>
    <w:rsid w:val="006D56A8"/>
    <w:rsid w:val="006D5F4E"/>
    <w:rsid w:val="006D5F8C"/>
    <w:rsid w:val="006E13C8"/>
    <w:rsid w:val="006E4319"/>
    <w:rsid w:val="006E4ED3"/>
    <w:rsid w:val="006E56BD"/>
    <w:rsid w:val="006E6DCE"/>
    <w:rsid w:val="006F02A8"/>
    <w:rsid w:val="006F094D"/>
    <w:rsid w:val="006F1066"/>
    <w:rsid w:val="006F2F1B"/>
    <w:rsid w:val="006F4D25"/>
    <w:rsid w:val="006F51AB"/>
    <w:rsid w:val="00700827"/>
    <w:rsid w:val="00704A4C"/>
    <w:rsid w:val="00712D77"/>
    <w:rsid w:val="00717AC5"/>
    <w:rsid w:val="00722F25"/>
    <w:rsid w:val="007242C7"/>
    <w:rsid w:val="007252D5"/>
    <w:rsid w:val="00725F2E"/>
    <w:rsid w:val="007265A5"/>
    <w:rsid w:val="00726747"/>
    <w:rsid w:val="007278F2"/>
    <w:rsid w:val="00727E79"/>
    <w:rsid w:val="00730910"/>
    <w:rsid w:val="00731C7A"/>
    <w:rsid w:val="00735176"/>
    <w:rsid w:val="007357FB"/>
    <w:rsid w:val="007360D0"/>
    <w:rsid w:val="00740122"/>
    <w:rsid w:val="007431C6"/>
    <w:rsid w:val="00743DB0"/>
    <w:rsid w:val="00743E34"/>
    <w:rsid w:val="00743E5F"/>
    <w:rsid w:val="00744A4D"/>
    <w:rsid w:val="00745FA1"/>
    <w:rsid w:val="0074690A"/>
    <w:rsid w:val="00747682"/>
    <w:rsid w:val="00752D17"/>
    <w:rsid w:val="007543A8"/>
    <w:rsid w:val="00756C3E"/>
    <w:rsid w:val="00757F66"/>
    <w:rsid w:val="0076152D"/>
    <w:rsid w:val="0076293A"/>
    <w:rsid w:val="00762F41"/>
    <w:rsid w:val="007630CF"/>
    <w:rsid w:val="00763C6D"/>
    <w:rsid w:val="00764D75"/>
    <w:rsid w:val="007674C0"/>
    <w:rsid w:val="0076762F"/>
    <w:rsid w:val="007707BB"/>
    <w:rsid w:val="00770BD8"/>
    <w:rsid w:val="00772752"/>
    <w:rsid w:val="00772F99"/>
    <w:rsid w:val="00773018"/>
    <w:rsid w:val="007730E0"/>
    <w:rsid w:val="007736A5"/>
    <w:rsid w:val="00773A09"/>
    <w:rsid w:val="00774641"/>
    <w:rsid w:val="00775C97"/>
    <w:rsid w:val="00776909"/>
    <w:rsid w:val="00784FA6"/>
    <w:rsid w:val="00786000"/>
    <w:rsid w:val="007872E1"/>
    <w:rsid w:val="00787DC1"/>
    <w:rsid w:val="00787EAE"/>
    <w:rsid w:val="00791C6C"/>
    <w:rsid w:val="007964F1"/>
    <w:rsid w:val="007A086F"/>
    <w:rsid w:val="007A12D2"/>
    <w:rsid w:val="007A25A7"/>
    <w:rsid w:val="007A42DD"/>
    <w:rsid w:val="007A59B0"/>
    <w:rsid w:val="007A5FFA"/>
    <w:rsid w:val="007A6D2B"/>
    <w:rsid w:val="007A74A3"/>
    <w:rsid w:val="007B0EB3"/>
    <w:rsid w:val="007B0F92"/>
    <w:rsid w:val="007B234C"/>
    <w:rsid w:val="007B2942"/>
    <w:rsid w:val="007B44FB"/>
    <w:rsid w:val="007C2944"/>
    <w:rsid w:val="007C49E3"/>
    <w:rsid w:val="007C7297"/>
    <w:rsid w:val="007D0E9B"/>
    <w:rsid w:val="007D5CCC"/>
    <w:rsid w:val="007D6535"/>
    <w:rsid w:val="007D697F"/>
    <w:rsid w:val="007D78F7"/>
    <w:rsid w:val="007E0A8C"/>
    <w:rsid w:val="007E2734"/>
    <w:rsid w:val="007E2D43"/>
    <w:rsid w:val="007E627C"/>
    <w:rsid w:val="007E716D"/>
    <w:rsid w:val="007F0626"/>
    <w:rsid w:val="007F2303"/>
    <w:rsid w:val="007F33B3"/>
    <w:rsid w:val="007F39C3"/>
    <w:rsid w:val="007F527F"/>
    <w:rsid w:val="007F75FD"/>
    <w:rsid w:val="00800717"/>
    <w:rsid w:val="008022C6"/>
    <w:rsid w:val="00807739"/>
    <w:rsid w:val="00807D8F"/>
    <w:rsid w:val="00810485"/>
    <w:rsid w:val="0081326C"/>
    <w:rsid w:val="00813A61"/>
    <w:rsid w:val="008143BF"/>
    <w:rsid w:val="0081622A"/>
    <w:rsid w:val="0081723F"/>
    <w:rsid w:val="00820CB1"/>
    <w:rsid w:val="00820D40"/>
    <w:rsid w:val="008243C3"/>
    <w:rsid w:val="00824CF5"/>
    <w:rsid w:val="00827033"/>
    <w:rsid w:val="00840ADC"/>
    <w:rsid w:val="00842EB0"/>
    <w:rsid w:val="00843093"/>
    <w:rsid w:val="00843868"/>
    <w:rsid w:val="00844B3D"/>
    <w:rsid w:val="008463E1"/>
    <w:rsid w:val="0084768E"/>
    <w:rsid w:val="0085142B"/>
    <w:rsid w:val="00851B2C"/>
    <w:rsid w:val="00853D66"/>
    <w:rsid w:val="008545ED"/>
    <w:rsid w:val="00854D5F"/>
    <w:rsid w:val="00855148"/>
    <w:rsid w:val="00856B84"/>
    <w:rsid w:val="0085705E"/>
    <w:rsid w:val="00861EEF"/>
    <w:rsid w:val="00863DC6"/>
    <w:rsid w:val="00864A74"/>
    <w:rsid w:val="008666E4"/>
    <w:rsid w:val="0086795F"/>
    <w:rsid w:val="00871815"/>
    <w:rsid w:val="00871B4E"/>
    <w:rsid w:val="008721E7"/>
    <w:rsid w:val="00872A7B"/>
    <w:rsid w:val="0087478E"/>
    <w:rsid w:val="008764E0"/>
    <w:rsid w:val="00877A1F"/>
    <w:rsid w:val="00881525"/>
    <w:rsid w:val="008833C8"/>
    <w:rsid w:val="00883ACD"/>
    <w:rsid w:val="008842C3"/>
    <w:rsid w:val="00886B9E"/>
    <w:rsid w:val="00887AF6"/>
    <w:rsid w:val="008949F9"/>
    <w:rsid w:val="00897F6D"/>
    <w:rsid w:val="008A1A04"/>
    <w:rsid w:val="008A56C6"/>
    <w:rsid w:val="008A5EB7"/>
    <w:rsid w:val="008A6A94"/>
    <w:rsid w:val="008B14EF"/>
    <w:rsid w:val="008B34A9"/>
    <w:rsid w:val="008B6C2B"/>
    <w:rsid w:val="008C070B"/>
    <w:rsid w:val="008C16DA"/>
    <w:rsid w:val="008C24B2"/>
    <w:rsid w:val="008C45E0"/>
    <w:rsid w:val="008C6108"/>
    <w:rsid w:val="008D0320"/>
    <w:rsid w:val="008D1940"/>
    <w:rsid w:val="008D569F"/>
    <w:rsid w:val="008D65D8"/>
    <w:rsid w:val="008E16B9"/>
    <w:rsid w:val="008E7A91"/>
    <w:rsid w:val="008F16FB"/>
    <w:rsid w:val="008F2143"/>
    <w:rsid w:val="008F372A"/>
    <w:rsid w:val="008F5833"/>
    <w:rsid w:val="008F5B2F"/>
    <w:rsid w:val="008F60C6"/>
    <w:rsid w:val="008F6F28"/>
    <w:rsid w:val="008F7E2B"/>
    <w:rsid w:val="009011C0"/>
    <w:rsid w:val="009011F5"/>
    <w:rsid w:val="00902675"/>
    <w:rsid w:val="00902C0F"/>
    <w:rsid w:val="00903A33"/>
    <w:rsid w:val="00903DEF"/>
    <w:rsid w:val="00903E13"/>
    <w:rsid w:val="0090470E"/>
    <w:rsid w:val="00905B9F"/>
    <w:rsid w:val="009066CD"/>
    <w:rsid w:val="00907683"/>
    <w:rsid w:val="00907F77"/>
    <w:rsid w:val="00911FEE"/>
    <w:rsid w:val="00912D6C"/>
    <w:rsid w:val="009142B7"/>
    <w:rsid w:val="009156F8"/>
    <w:rsid w:val="00915B80"/>
    <w:rsid w:val="00915C80"/>
    <w:rsid w:val="00916312"/>
    <w:rsid w:val="009173DA"/>
    <w:rsid w:val="00917EC8"/>
    <w:rsid w:val="00923813"/>
    <w:rsid w:val="009250C3"/>
    <w:rsid w:val="00926279"/>
    <w:rsid w:val="00926481"/>
    <w:rsid w:val="00930C10"/>
    <w:rsid w:val="00930F3C"/>
    <w:rsid w:val="009315DF"/>
    <w:rsid w:val="00932835"/>
    <w:rsid w:val="00940F36"/>
    <w:rsid w:val="0094338C"/>
    <w:rsid w:val="00944DA7"/>
    <w:rsid w:val="00944E4A"/>
    <w:rsid w:val="00951E35"/>
    <w:rsid w:val="00952697"/>
    <w:rsid w:val="00954468"/>
    <w:rsid w:val="00955C51"/>
    <w:rsid w:val="009611C4"/>
    <w:rsid w:val="00961E10"/>
    <w:rsid w:val="00962AAC"/>
    <w:rsid w:val="00962CA5"/>
    <w:rsid w:val="00963CCE"/>
    <w:rsid w:val="009655EC"/>
    <w:rsid w:val="00965EB2"/>
    <w:rsid w:val="00970896"/>
    <w:rsid w:val="00970957"/>
    <w:rsid w:val="009721E7"/>
    <w:rsid w:val="00972B6E"/>
    <w:rsid w:val="0098101D"/>
    <w:rsid w:val="00982058"/>
    <w:rsid w:val="009820B4"/>
    <w:rsid w:val="00983022"/>
    <w:rsid w:val="00983488"/>
    <w:rsid w:val="00983AD7"/>
    <w:rsid w:val="00984CF6"/>
    <w:rsid w:val="00985273"/>
    <w:rsid w:val="0098771E"/>
    <w:rsid w:val="00987C6F"/>
    <w:rsid w:val="00990041"/>
    <w:rsid w:val="00990896"/>
    <w:rsid w:val="00990D78"/>
    <w:rsid w:val="0099163E"/>
    <w:rsid w:val="00993C75"/>
    <w:rsid w:val="00996823"/>
    <w:rsid w:val="00997156"/>
    <w:rsid w:val="0099745E"/>
    <w:rsid w:val="0099750B"/>
    <w:rsid w:val="009A2189"/>
    <w:rsid w:val="009A2376"/>
    <w:rsid w:val="009A328C"/>
    <w:rsid w:val="009A3AD2"/>
    <w:rsid w:val="009A4C72"/>
    <w:rsid w:val="009B004D"/>
    <w:rsid w:val="009B060E"/>
    <w:rsid w:val="009B1345"/>
    <w:rsid w:val="009B7D69"/>
    <w:rsid w:val="009C0820"/>
    <w:rsid w:val="009C1935"/>
    <w:rsid w:val="009C21DB"/>
    <w:rsid w:val="009C2A09"/>
    <w:rsid w:val="009C529A"/>
    <w:rsid w:val="009C59BD"/>
    <w:rsid w:val="009C6633"/>
    <w:rsid w:val="009C6C49"/>
    <w:rsid w:val="009C6F19"/>
    <w:rsid w:val="009D04E7"/>
    <w:rsid w:val="009D5563"/>
    <w:rsid w:val="009E2495"/>
    <w:rsid w:val="009E5677"/>
    <w:rsid w:val="009E5BD5"/>
    <w:rsid w:val="009E5C57"/>
    <w:rsid w:val="009F08B7"/>
    <w:rsid w:val="009F33FC"/>
    <w:rsid w:val="009F4424"/>
    <w:rsid w:val="009F57F0"/>
    <w:rsid w:val="00A019E4"/>
    <w:rsid w:val="00A037C4"/>
    <w:rsid w:val="00A04538"/>
    <w:rsid w:val="00A06FBA"/>
    <w:rsid w:val="00A1373A"/>
    <w:rsid w:val="00A1495A"/>
    <w:rsid w:val="00A15B32"/>
    <w:rsid w:val="00A236CF"/>
    <w:rsid w:val="00A23BF5"/>
    <w:rsid w:val="00A27282"/>
    <w:rsid w:val="00A36DC4"/>
    <w:rsid w:val="00A377C3"/>
    <w:rsid w:val="00A4013A"/>
    <w:rsid w:val="00A4162B"/>
    <w:rsid w:val="00A41C1C"/>
    <w:rsid w:val="00A428EE"/>
    <w:rsid w:val="00A42A22"/>
    <w:rsid w:val="00A45B12"/>
    <w:rsid w:val="00A46150"/>
    <w:rsid w:val="00A5143E"/>
    <w:rsid w:val="00A51857"/>
    <w:rsid w:val="00A51B9A"/>
    <w:rsid w:val="00A525C4"/>
    <w:rsid w:val="00A545A8"/>
    <w:rsid w:val="00A560C0"/>
    <w:rsid w:val="00A56684"/>
    <w:rsid w:val="00A578FD"/>
    <w:rsid w:val="00A617D5"/>
    <w:rsid w:val="00A61922"/>
    <w:rsid w:val="00A62F71"/>
    <w:rsid w:val="00A64780"/>
    <w:rsid w:val="00A70022"/>
    <w:rsid w:val="00A71134"/>
    <w:rsid w:val="00A763D2"/>
    <w:rsid w:val="00A80E78"/>
    <w:rsid w:val="00A810E8"/>
    <w:rsid w:val="00A81DE4"/>
    <w:rsid w:val="00A849E0"/>
    <w:rsid w:val="00A87B77"/>
    <w:rsid w:val="00A87CF5"/>
    <w:rsid w:val="00A9027C"/>
    <w:rsid w:val="00A92396"/>
    <w:rsid w:val="00A9376F"/>
    <w:rsid w:val="00A94B92"/>
    <w:rsid w:val="00A95C13"/>
    <w:rsid w:val="00AA1A46"/>
    <w:rsid w:val="00AA372F"/>
    <w:rsid w:val="00AA6CA0"/>
    <w:rsid w:val="00AA7085"/>
    <w:rsid w:val="00AA748A"/>
    <w:rsid w:val="00AA77D1"/>
    <w:rsid w:val="00AA7DD9"/>
    <w:rsid w:val="00AB0563"/>
    <w:rsid w:val="00AB1DFB"/>
    <w:rsid w:val="00AB509E"/>
    <w:rsid w:val="00AB55E9"/>
    <w:rsid w:val="00AB5E3A"/>
    <w:rsid w:val="00AB6ABD"/>
    <w:rsid w:val="00AC2CBF"/>
    <w:rsid w:val="00AC4593"/>
    <w:rsid w:val="00AC4FA4"/>
    <w:rsid w:val="00AC5009"/>
    <w:rsid w:val="00AD02F3"/>
    <w:rsid w:val="00AD04E5"/>
    <w:rsid w:val="00AD1F34"/>
    <w:rsid w:val="00AD5989"/>
    <w:rsid w:val="00AE0D87"/>
    <w:rsid w:val="00AE21E2"/>
    <w:rsid w:val="00AE2499"/>
    <w:rsid w:val="00AE2BCA"/>
    <w:rsid w:val="00AE3951"/>
    <w:rsid w:val="00AE4F16"/>
    <w:rsid w:val="00AE6BAA"/>
    <w:rsid w:val="00AF44A7"/>
    <w:rsid w:val="00AF59DA"/>
    <w:rsid w:val="00B026F2"/>
    <w:rsid w:val="00B02D9A"/>
    <w:rsid w:val="00B038CF"/>
    <w:rsid w:val="00B063BE"/>
    <w:rsid w:val="00B071B3"/>
    <w:rsid w:val="00B114B9"/>
    <w:rsid w:val="00B239D2"/>
    <w:rsid w:val="00B24598"/>
    <w:rsid w:val="00B24765"/>
    <w:rsid w:val="00B27261"/>
    <w:rsid w:val="00B278B2"/>
    <w:rsid w:val="00B34089"/>
    <w:rsid w:val="00B3746F"/>
    <w:rsid w:val="00B4191F"/>
    <w:rsid w:val="00B443BB"/>
    <w:rsid w:val="00B45E0B"/>
    <w:rsid w:val="00B472CE"/>
    <w:rsid w:val="00B514F3"/>
    <w:rsid w:val="00B51ABB"/>
    <w:rsid w:val="00B52625"/>
    <w:rsid w:val="00B53415"/>
    <w:rsid w:val="00B54479"/>
    <w:rsid w:val="00B5499B"/>
    <w:rsid w:val="00B5686C"/>
    <w:rsid w:val="00B6092F"/>
    <w:rsid w:val="00B61179"/>
    <w:rsid w:val="00B613ED"/>
    <w:rsid w:val="00B62A37"/>
    <w:rsid w:val="00B62B45"/>
    <w:rsid w:val="00B654E2"/>
    <w:rsid w:val="00B67563"/>
    <w:rsid w:val="00B70490"/>
    <w:rsid w:val="00B70F28"/>
    <w:rsid w:val="00B73BCE"/>
    <w:rsid w:val="00B73EBC"/>
    <w:rsid w:val="00B751D0"/>
    <w:rsid w:val="00B776BD"/>
    <w:rsid w:val="00B82171"/>
    <w:rsid w:val="00B84B9B"/>
    <w:rsid w:val="00B86B0C"/>
    <w:rsid w:val="00B87328"/>
    <w:rsid w:val="00B91A47"/>
    <w:rsid w:val="00B91FA2"/>
    <w:rsid w:val="00B9368D"/>
    <w:rsid w:val="00B95349"/>
    <w:rsid w:val="00BA0281"/>
    <w:rsid w:val="00BA1A6C"/>
    <w:rsid w:val="00BA4971"/>
    <w:rsid w:val="00BA4A79"/>
    <w:rsid w:val="00BA5E24"/>
    <w:rsid w:val="00BA7F11"/>
    <w:rsid w:val="00BB360E"/>
    <w:rsid w:val="00BB393C"/>
    <w:rsid w:val="00BB4BCD"/>
    <w:rsid w:val="00BB5448"/>
    <w:rsid w:val="00BC017A"/>
    <w:rsid w:val="00BC0D92"/>
    <w:rsid w:val="00BC1686"/>
    <w:rsid w:val="00BC2C8F"/>
    <w:rsid w:val="00BC5B41"/>
    <w:rsid w:val="00BC5CAC"/>
    <w:rsid w:val="00BC661C"/>
    <w:rsid w:val="00BD017B"/>
    <w:rsid w:val="00BD031F"/>
    <w:rsid w:val="00BD2EDB"/>
    <w:rsid w:val="00BD53FF"/>
    <w:rsid w:val="00BD58DC"/>
    <w:rsid w:val="00BD660D"/>
    <w:rsid w:val="00BD6768"/>
    <w:rsid w:val="00BD6B5E"/>
    <w:rsid w:val="00BE22C8"/>
    <w:rsid w:val="00BE4BEC"/>
    <w:rsid w:val="00BE5F9E"/>
    <w:rsid w:val="00BE6617"/>
    <w:rsid w:val="00BE7041"/>
    <w:rsid w:val="00BF5742"/>
    <w:rsid w:val="00BF5BB6"/>
    <w:rsid w:val="00BF5ED9"/>
    <w:rsid w:val="00BF6426"/>
    <w:rsid w:val="00BF70BB"/>
    <w:rsid w:val="00C01DA5"/>
    <w:rsid w:val="00C05319"/>
    <w:rsid w:val="00C06B3D"/>
    <w:rsid w:val="00C07163"/>
    <w:rsid w:val="00C10EFB"/>
    <w:rsid w:val="00C14AF7"/>
    <w:rsid w:val="00C155BF"/>
    <w:rsid w:val="00C167F5"/>
    <w:rsid w:val="00C20281"/>
    <w:rsid w:val="00C2481D"/>
    <w:rsid w:val="00C30C5C"/>
    <w:rsid w:val="00C31FEC"/>
    <w:rsid w:val="00C3527F"/>
    <w:rsid w:val="00C354C5"/>
    <w:rsid w:val="00C37333"/>
    <w:rsid w:val="00C420F6"/>
    <w:rsid w:val="00C52FCE"/>
    <w:rsid w:val="00C53F02"/>
    <w:rsid w:val="00C5594C"/>
    <w:rsid w:val="00C56683"/>
    <w:rsid w:val="00C60312"/>
    <w:rsid w:val="00C62ABD"/>
    <w:rsid w:val="00C6390D"/>
    <w:rsid w:val="00C65308"/>
    <w:rsid w:val="00C6638D"/>
    <w:rsid w:val="00C66A44"/>
    <w:rsid w:val="00C66C0E"/>
    <w:rsid w:val="00C67684"/>
    <w:rsid w:val="00C72C67"/>
    <w:rsid w:val="00C8021B"/>
    <w:rsid w:val="00C830BD"/>
    <w:rsid w:val="00C8502A"/>
    <w:rsid w:val="00C87ED0"/>
    <w:rsid w:val="00C90C6C"/>
    <w:rsid w:val="00C938EB"/>
    <w:rsid w:val="00C95336"/>
    <w:rsid w:val="00C96F53"/>
    <w:rsid w:val="00CA0B7B"/>
    <w:rsid w:val="00CA1D8A"/>
    <w:rsid w:val="00CA3391"/>
    <w:rsid w:val="00CA39F2"/>
    <w:rsid w:val="00CA50D8"/>
    <w:rsid w:val="00CA57A6"/>
    <w:rsid w:val="00CA5C1E"/>
    <w:rsid w:val="00CA688F"/>
    <w:rsid w:val="00CB4BBC"/>
    <w:rsid w:val="00CB6719"/>
    <w:rsid w:val="00CB67FE"/>
    <w:rsid w:val="00CC2731"/>
    <w:rsid w:val="00CC6527"/>
    <w:rsid w:val="00CC6B72"/>
    <w:rsid w:val="00CC6D75"/>
    <w:rsid w:val="00CC754B"/>
    <w:rsid w:val="00CC7C0C"/>
    <w:rsid w:val="00CD2DF7"/>
    <w:rsid w:val="00CD418F"/>
    <w:rsid w:val="00CD42DF"/>
    <w:rsid w:val="00CD4669"/>
    <w:rsid w:val="00CD46BD"/>
    <w:rsid w:val="00CD6F1E"/>
    <w:rsid w:val="00CD7B0C"/>
    <w:rsid w:val="00CD7B27"/>
    <w:rsid w:val="00CD7C12"/>
    <w:rsid w:val="00CE09AD"/>
    <w:rsid w:val="00CE1AD5"/>
    <w:rsid w:val="00CE22A2"/>
    <w:rsid w:val="00CE5694"/>
    <w:rsid w:val="00CE7D2C"/>
    <w:rsid w:val="00CF1197"/>
    <w:rsid w:val="00CF1ACE"/>
    <w:rsid w:val="00CF2187"/>
    <w:rsid w:val="00CF25BA"/>
    <w:rsid w:val="00CF3992"/>
    <w:rsid w:val="00CF48F0"/>
    <w:rsid w:val="00CF747E"/>
    <w:rsid w:val="00CF760B"/>
    <w:rsid w:val="00CF79EB"/>
    <w:rsid w:val="00D0020D"/>
    <w:rsid w:val="00D00C39"/>
    <w:rsid w:val="00D010AA"/>
    <w:rsid w:val="00D0148A"/>
    <w:rsid w:val="00D044CF"/>
    <w:rsid w:val="00D056B3"/>
    <w:rsid w:val="00D10873"/>
    <w:rsid w:val="00D11957"/>
    <w:rsid w:val="00D142AA"/>
    <w:rsid w:val="00D15182"/>
    <w:rsid w:val="00D151CA"/>
    <w:rsid w:val="00D162B3"/>
    <w:rsid w:val="00D16E10"/>
    <w:rsid w:val="00D17EDE"/>
    <w:rsid w:val="00D20D77"/>
    <w:rsid w:val="00D20DF7"/>
    <w:rsid w:val="00D21194"/>
    <w:rsid w:val="00D274E5"/>
    <w:rsid w:val="00D27AFC"/>
    <w:rsid w:val="00D30853"/>
    <w:rsid w:val="00D31808"/>
    <w:rsid w:val="00D323B4"/>
    <w:rsid w:val="00D32CCA"/>
    <w:rsid w:val="00D32D51"/>
    <w:rsid w:val="00D35084"/>
    <w:rsid w:val="00D35E50"/>
    <w:rsid w:val="00D375CF"/>
    <w:rsid w:val="00D37CF2"/>
    <w:rsid w:val="00D405A8"/>
    <w:rsid w:val="00D42ED3"/>
    <w:rsid w:val="00D43B2C"/>
    <w:rsid w:val="00D444DB"/>
    <w:rsid w:val="00D53570"/>
    <w:rsid w:val="00D53653"/>
    <w:rsid w:val="00D537A6"/>
    <w:rsid w:val="00D54E59"/>
    <w:rsid w:val="00D56EAF"/>
    <w:rsid w:val="00D6160F"/>
    <w:rsid w:val="00D64040"/>
    <w:rsid w:val="00D66D66"/>
    <w:rsid w:val="00D675D6"/>
    <w:rsid w:val="00D67EBF"/>
    <w:rsid w:val="00D71732"/>
    <w:rsid w:val="00D758E2"/>
    <w:rsid w:val="00D8143C"/>
    <w:rsid w:val="00D827D6"/>
    <w:rsid w:val="00D82923"/>
    <w:rsid w:val="00D84AE9"/>
    <w:rsid w:val="00D86523"/>
    <w:rsid w:val="00D86D80"/>
    <w:rsid w:val="00D97071"/>
    <w:rsid w:val="00D973F0"/>
    <w:rsid w:val="00DA0D63"/>
    <w:rsid w:val="00DA11F0"/>
    <w:rsid w:val="00DA18D8"/>
    <w:rsid w:val="00DA3606"/>
    <w:rsid w:val="00DA5725"/>
    <w:rsid w:val="00DB0F61"/>
    <w:rsid w:val="00DB0FC4"/>
    <w:rsid w:val="00DB18FD"/>
    <w:rsid w:val="00DB19C5"/>
    <w:rsid w:val="00DB1BF9"/>
    <w:rsid w:val="00DB3DC2"/>
    <w:rsid w:val="00DB457E"/>
    <w:rsid w:val="00DB77E9"/>
    <w:rsid w:val="00DC0C3D"/>
    <w:rsid w:val="00DC1262"/>
    <w:rsid w:val="00DC1271"/>
    <w:rsid w:val="00DC33C4"/>
    <w:rsid w:val="00DC390E"/>
    <w:rsid w:val="00DC3F7F"/>
    <w:rsid w:val="00DC59B4"/>
    <w:rsid w:val="00DC697E"/>
    <w:rsid w:val="00DC754D"/>
    <w:rsid w:val="00DD1A1E"/>
    <w:rsid w:val="00DD23FD"/>
    <w:rsid w:val="00DD2C69"/>
    <w:rsid w:val="00DD46A4"/>
    <w:rsid w:val="00DD607B"/>
    <w:rsid w:val="00DD78AC"/>
    <w:rsid w:val="00DE041C"/>
    <w:rsid w:val="00DE18C2"/>
    <w:rsid w:val="00DE5300"/>
    <w:rsid w:val="00DF2032"/>
    <w:rsid w:val="00DF205B"/>
    <w:rsid w:val="00DF3768"/>
    <w:rsid w:val="00DF42E6"/>
    <w:rsid w:val="00DF477A"/>
    <w:rsid w:val="00DF57F1"/>
    <w:rsid w:val="00DF70B9"/>
    <w:rsid w:val="00E005B1"/>
    <w:rsid w:val="00E01737"/>
    <w:rsid w:val="00E02AFE"/>
    <w:rsid w:val="00E057A9"/>
    <w:rsid w:val="00E0612F"/>
    <w:rsid w:val="00E073A0"/>
    <w:rsid w:val="00E12666"/>
    <w:rsid w:val="00E13277"/>
    <w:rsid w:val="00E146D7"/>
    <w:rsid w:val="00E14A34"/>
    <w:rsid w:val="00E14EF5"/>
    <w:rsid w:val="00E1542C"/>
    <w:rsid w:val="00E17C60"/>
    <w:rsid w:val="00E21792"/>
    <w:rsid w:val="00E237A8"/>
    <w:rsid w:val="00E238DD"/>
    <w:rsid w:val="00E25F28"/>
    <w:rsid w:val="00E26F72"/>
    <w:rsid w:val="00E27C8A"/>
    <w:rsid w:val="00E316E4"/>
    <w:rsid w:val="00E32031"/>
    <w:rsid w:val="00E324D5"/>
    <w:rsid w:val="00E329C8"/>
    <w:rsid w:val="00E33512"/>
    <w:rsid w:val="00E34E00"/>
    <w:rsid w:val="00E3670D"/>
    <w:rsid w:val="00E4271D"/>
    <w:rsid w:val="00E42C61"/>
    <w:rsid w:val="00E430DE"/>
    <w:rsid w:val="00E468A9"/>
    <w:rsid w:val="00E46B07"/>
    <w:rsid w:val="00E473F0"/>
    <w:rsid w:val="00E507BD"/>
    <w:rsid w:val="00E50CCB"/>
    <w:rsid w:val="00E510D1"/>
    <w:rsid w:val="00E512B4"/>
    <w:rsid w:val="00E5224A"/>
    <w:rsid w:val="00E54C40"/>
    <w:rsid w:val="00E557B9"/>
    <w:rsid w:val="00E56527"/>
    <w:rsid w:val="00E5724C"/>
    <w:rsid w:val="00E60581"/>
    <w:rsid w:val="00E60873"/>
    <w:rsid w:val="00E63AE9"/>
    <w:rsid w:val="00E64024"/>
    <w:rsid w:val="00E659D0"/>
    <w:rsid w:val="00E65C89"/>
    <w:rsid w:val="00E6795C"/>
    <w:rsid w:val="00E67E99"/>
    <w:rsid w:val="00E70D02"/>
    <w:rsid w:val="00E726E5"/>
    <w:rsid w:val="00E74981"/>
    <w:rsid w:val="00E75D30"/>
    <w:rsid w:val="00E75E1E"/>
    <w:rsid w:val="00E77061"/>
    <w:rsid w:val="00E773B1"/>
    <w:rsid w:val="00E77C79"/>
    <w:rsid w:val="00E82591"/>
    <w:rsid w:val="00E85DBC"/>
    <w:rsid w:val="00E86104"/>
    <w:rsid w:val="00E86691"/>
    <w:rsid w:val="00E86AED"/>
    <w:rsid w:val="00E900B7"/>
    <w:rsid w:val="00E94AFC"/>
    <w:rsid w:val="00E95A5F"/>
    <w:rsid w:val="00E96217"/>
    <w:rsid w:val="00E9760F"/>
    <w:rsid w:val="00E9797D"/>
    <w:rsid w:val="00EA0114"/>
    <w:rsid w:val="00EA13DC"/>
    <w:rsid w:val="00EA287E"/>
    <w:rsid w:val="00EA47D0"/>
    <w:rsid w:val="00EA50C5"/>
    <w:rsid w:val="00EA7950"/>
    <w:rsid w:val="00EB01B7"/>
    <w:rsid w:val="00EB19CB"/>
    <w:rsid w:val="00EB1FD7"/>
    <w:rsid w:val="00EB23E5"/>
    <w:rsid w:val="00EB4CA5"/>
    <w:rsid w:val="00EB5653"/>
    <w:rsid w:val="00EB6424"/>
    <w:rsid w:val="00EB68CF"/>
    <w:rsid w:val="00EC05B0"/>
    <w:rsid w:val="00EC08C0"/>
    <w:rsid w:val="00EC0909"/>
    <w:rsid w:val="00EC482C"/>
    <w:rsid w:val="00EC6AFA"/>
    <w:rsid w:val="00EC7078"/>
    <w:rsid w:val="00EC7514"/>
    <w:rsid w:val="00ED1026"/>
    <w:rsid w:val="00ED2655"/>
    <w:rsid w:val="00ED3B8F"/>
    <w:rsid w:val="00ED6B97"/>
    <w:rsid w:val="00EE2C2D"/>
    <w:rsid w:val="00EE5AAB"/>
    <w:rsid w:val="00EF199B"/>
    <w:rsid w:val="00EF23DE"/>
    <w:rsid w:val="00EF2AE1"/>
    <w:rsid w:val="00EF427C"/>
    <w:rsid w:val="00EF7C02"/>
    <w:rsid w:val="00F01DBE"/>
    <w:rsid w:val="00F046A0"/>
    <w:rsid w:val="00F05E49"/>
    <w:rsid w:val="00F07613"/>
    <w:rsid w:val="00F106F4"/>
    <w:rsid w:val="00F1505E"/>
    <w:rsid w:val="00F17456"/>
    <w:rsid w:val="00F20044"/>
    <w:rsid w:val="00F23D62"/>
    <w:rsid w:val="00F25A78"/>
    <w:rsid w:val="00F25CE7"/>
    <w:rsid w:val="00F25DD4"/>
    <w:rsid w:val="00F2768E"/>
    <w:rsid w:val="00F317B8"/>
    <w:rsid w:val="00F31804"/>
    <w:rsid w:val="00F32533"/>
    <w:rsid w:val="00F329F9"/>
    <w:rsid w:val="00F33FED"/>
    <w:rsid w:val="00F35482"/>
    <w:rsid w:val="00F354DC"/>
    <w:rsid w:val="00F35D5A"/>
    <w:rsid w:val="00F361DE"/>
    <w:rsid w:val="00F37893"/>
    <w:rsid w:val="00F4047B"/>
    <w:rsid w:val="00F41504"/>
    <w:rsid w:val="00F433AE"/>
    <w:rsid w:val="00F43B42"/>
    <w:rsid w:val="00F449E8"/>
    <w:rsid w:val="00F44A66"/>
    <w:rsid w:val="00F45A7A"/>
    <w:rsid w:val="00F511C7"/>
    <w:rsid w:val="00F623B7"/>
    <w:rsid w:val="00F628FD"/>
    <w:rsid w:val="00F64B5A"/>
    <w:rsid w:val="00F64D5E"/>
    <w:rsid w:val="00F656EC"/>
    <w:rsid w:val="00F65FBD"/>
    <w:rsid w:val="00F66D3D"/>
    <w:rsid w:val="00F6715A"/>
    <w:rsid w:val="00F6796D"/>
    <w:rsid w:val="00F71E32"/>
    <w:rsid w:val="00F73A7A"/>
    <w:rsid w:val="00F746D3"/>
    <w:rsid w:val="00F75E21"/>
    <w:rsid w:val="00F77E56"/>
    <w:rsid w:val="00F80848"/>
    <w:rsid w:val="00F85509"/>
    <w:rsid w:val="00F85A37"/>
    <w:rsid w:val="00F94265"/>
    <w:rsid w:val="00F9559E"/>
    <w:rsid w:val="00FA159C"/>
    <w:rsid w:val="00FA1B96"/>
    <w:rsid w:val="00FA3359"/>
    <w:rsid w:val="00FA36F5"/>
    <w:rsid w:val="00FA4E93"/>
    <w:rsid w:val="00FA522A"/>
    <w:rsid w:val="00FA71BE"/>
    <w:rsid w:val="00FA7947"/>
    <w:rsid w:val="00FA7BE7"/>
    <w:rsid w:val="00FB08C2"/>
    <w:rsid w:val="00FB218B"/>
    <w:rsid w:val="00FB2A2B"/>
    <w:rsid w:val="00FB520A"/>
    <w:rsid w:val="00FB63D8"/>
    <w:rsid w:val="00FB75C4"/>
    <w:rsid w:val="00FC1351"/>
    <w:rsid w:val="00FC58AD"/>
    <w:rsid w:val="00FC6318"/>
    <w:rsid w:val="00FD056B"/>
    <w:rsid w:val="00FD4F2E"/>
    <w:rsid w:val="00FE02F9"/>
    <w:rsid w:val="00FE0D7E"/>
    <w:rsid w:val="00FE49DD"/>
    <w:rsid w:val="00FE750D"/>
    <w:rsid w:val="00FE7979"/>
    <w:rsid w:val="00FF0DEB"/>
    <w:rsid w:val="00FF1858"/>
    <w:rsid w:val="00FF3D2A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64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AA"/>
  </w:style>
  <w:style w:type="paragraph" w:styleId="Titre1">
    <w:name w:val="heading 1"/>
    <w:basedOn w:val="Normal"/>
    <w:next w:val="Normal"/>
    <w:link w:val="Titre1Car"/>
    <w:uiPriority w:val="9"/>
    <w:qFormat/>
    <w:rsid w:val="00972B6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2F9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368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E073A0"/>
    <w:pPr>
      <w:spacing w:after="240" w:line="240" w:lineRule="auto"/>
      <w:contextualSpacing/>
    </w:pPr>
    <w:rPr>
      <w:rFonts w:ascii="Courier New" w:hAnsi="Courier New"/>
      <w:color w:val="1F497D" w:themeColor="text2"/>
      <w:lang w:val="en-US"/>
    </w:rPr>
  </w:style>
  <w:style w:type="character" w:customStyle="1" w:styleId="CodeCar">
    <w:name w:val="Code Car"/>
    <w:basedOn w:val="Policepardfaut"/>
    <w:link w:val="Code"/>
    <w:rsid w:val="00E073A0"/>
    <w:rPr>
      <w:rFonts w:ascii="Courier New" w:hAnsi="Courier New"/>
      <w:color w:val="1F497D" w:themeColor="text2"/>
      <w:lang w:val="en-US"/>
    </w:rPr>
  </w:style>
  <w:style w:type="paragraph" w:styleId="Paragraphedeliste">
    <w:name w:val="List Paragraph"/>
    <w:basedOn w:val="Normal"/>
    <w:uiPriority w:val="34"/>
    <w:qFormat/>
    <w:rsid w:val="008842C3"/>
    <w:pPr>
      <w:numPr>
        <w:numId w:val="1"/>
      </w:numPr>
      <w:contextualSpacing/>
    </w:pPr>
    <w:rPr>
      <w:lang w:val="fr-CA"/>
    </w:rPr>
  </w:style>
  <w:style w:type="paragraph" w:styleId="En-tte">
    <w:name w:val="header"/>
    <w:basedOn w:val="Normal"/>
    <w:link w:val="En-tteCar"/>
    <w:uiPriority w:val="99"/>
    <w:unhideWhenUsed/>
    <w:rsid w:val="00D142AA"/>
    <w:pPr>
      <w:tabs>
        <w:tab w:val="center" w:pos="4680"/>
        <w:tab w:val="right" w:pos="9360"/>
      </w:tabs>
      <w:spacing w:after="0" w:line="240" w:lineRule="auto"/>
    </w:pPr>
    <w:rPr>
      <w:lang w:val="fr-CA"/>
    </w:rPr>
  </w:style>
  <w:style w:type="character" w:customStyle="1" w:styleId="En-tteCar">
    <w:name w:val="En-tête Car"/>
    <w:basedOn w:val="Policepardfaut"/>
    <w:link w:val="En-tte"/>
    <w:uiPriority w:val="99"/>
    <w:rsid w:val="00D142AA"/>
    <w:rPr>
      <w:lang w:val="fr-CA"/>
    </w:rPr>
  </w:style>
  <w:style w:type="paragraph" w:styleId="Pieddepage">
    <w:name w:val="footer"/>
    <w:basedOn w:val="Normal"/>
    <w:link w:val="PieddepageCar"/>
    <w:unhideWhenUsed/>
    <w:rsid w:val="00D1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142AA"/>
  </w:style>
  <w:style w:type="character" w:styleId="Numrodepage">
    <w:name w:val="page number"/>
    <w:basedOn w:val="Policepardfaut"/>
    <w:rsid w:val="00D142AA"/>
  </w:style>
  <w:style w:type="paragraph" w:styleId="Titre">
    <w:name w:val="Title"/>
    <w:basedOn w:val="Normal"/>
    <w:next w:val="Normal"/>
    <w:link w:val="TitreCar"/>
    <w:uiPriority w:val="10"/>
    <w:qFormat/>
    <w:rsid w:val="00DD1A1E"/>
    <w:pPr>
      <w:pBdr>
        <w:bottom w:val="single" w:sz="8" w:space="4" w:color="17365D" w:themeColor="text2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1A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95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72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B9368D"/>
    <w:rPr>
      <w:rFonts w:asciiTheme="majorHAnsi" w:eastAsiaTheme="majorEastAsia" w:hAnsiTheme="majorHAnsi" w:cstheme="majorBidi"/>
      <w:b/>
      <w:bCs/>
      <w:color w:val="4F81BD" w:themeColor="accent1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77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1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14E0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08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en">
    <w:name w:val="Hyperlink"/>
    <w:basedOn w:val="Policepardfaut"/>
    <w:uiPriority w:val="99"/>
    <w:unhideWhenUsed/>
    <w:rsid w:val="00972B6E"/>
    <w:rPr>
      <w:color w:val="0000FF" w:themeColor="hyperlink"/>
      <w:u w:val="single"/>
    </w:rPr>
  </w:style>
  <w:style w:type="paragraph" w:customStyle="1" w:styleId="Default">
    <w:name w:val="Default"/>
    <w:rsid w:val="008132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2533"/>
    <w:pPr>
      <w:spacing w:before="480" w:after="0"/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F325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2533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64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6401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claire-Accent1">
    <w:name w:val="Light Grid Accent 1"/>
    <w:basedOn w:val="TableauNormal"/>
    <w:uiPriority w:val="62"/>
    <w:rsid w:val="006401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BA5E24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E061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40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31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98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1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995">
          <w:marLeft w:val="100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DBOX\Dropbox\Work\P58\Templates\Word%20Template%20P58%20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AECEC335EDC4C8D5426F3E6A73A8C" ma:contentTypeVersion="3" ma:contentTypeDescription="Create a new document." ma:contentTypeScope="" ma:versionID="96a10a8c54a9e6354ddd789c29e45ab4">
  <xsd:schema xmlns:xsd="http://www.w3.org/2001/XMLSchema" xmlns:xs="http://www.w3.org/2001/XMLSchema" xmlns:p="http://schemas.microsoft.com/office/2006/metadata/properties" xmlns:ns2="fb3182f3-a32d-4b94-a457-3aacf4d83c89" targetNamespace="http://schemas.microsoft.com/office/2006/metadata/properties" ma:root="true" ma:fieldsID="0ca56eb0715e4a18a5308b9795e4d7c1" ns2:_="">
    <xsd:import namespace="fb3182f3-a32d-4b94-a457-3aacf4d83c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182f3-a32d-4b94-a457-3aacf4d83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D4DC7-267B-4A16-B1AA-B9BFD9E7B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5E0B9-C024-4546-AFE0-2D69521A7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182f3-a32d-4b94-a457-3aacf4d83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6A035C-AABC-4C6C-A21E-C42C1A299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9EC1E4-744D-4DFD-BB15-1FD66D433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P58 2013.dotx</Template>
  <TotalTime>112</TotalTime>
  <Pages>6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</dc:creator>
  <cp:lastModifiedBy>Brodeur-Béliveau, Mathieu</cp:lastModifiedBy>
  <cp:revision>34</cp:revision>
  <cp:lastPrinted>2023-01-26T18:25:00Z</cp:lastPrinted>
  <dcterms:created xsi:type="dcterms:W3CDTF">2024-01-24T11:43:00Z</dcterms:created>
  <dcterms:modified xsi:type="dcterms:W3CDTF">2025-09-04T14:28:00Z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0x010100108AECEC335EDC4C8D5426F3E6A73A8C</vt:lpwstr>
  </property>
  <property fmtid="{D5CDD505-2E9C-101B-9397-08002B2CF9AE}" pid="3" name="MSIP_Label_6b615819-ba40-4aaf-a034-39fd1d37cddf_Enabled">
    <vt:lpwstr>true</vt:lpwstr>
  </property>
  <property fmtid="{D5CDD505-2E9C-101B-9397-08002B2CF9AE}" pid="4" name="MSIP_Label_6b615819-ba40-4aaf-a034-39fd1d37cddf_SetDate">
    <vt:lpwstr>2025-01-20T16:38:41Z</vt:lpwstr>
  </property>
  <property fmtid="{D5CDD505-2E9C-101B-9397-08002B2CF9AE}" pid="5" name="MSIP_Label_6b615819-ba40-4aaf-a034-39fd1d37cddf_Method">
    <vt:lpwstr>Standard</vt:lpwstr>
  </property>
  <property fmtid="{D5CDD505-2E9C-101B-9397-08002B2CF9AE}" pid="6" name="MSIP_Label_6b615819-ba40-4aaf-a034-39fd1d37cddf_Name">
    <vt:lpwstr>defa4170-0d19-0005-0004-bc88714345d2</vt:lpwstr>
  </property>
  <property fmtid="{D5CDD505-2E9C-101B-9397-08002B2CF9AE}" pid="7" name="MSIP_Label_6b615819-ba40-4aaf-a034-39fd1d37cddf_SiteId">
    <vt:lpwstr>f9182dd7-4234-41fb-9e9c-dd20d493b548</vt:lpwstr>
  </property>
  <property fmtid="{D5CDD505-2E9C-101B-9397-08002B2CF9AE}" pid="8" name="MSIP_Label_6b615819-ba40-4aaf-a034-39fd1d37cddf_ActionId">
    <vt:lpwstr>828e7ff7-3fe1-42f5-bae8-e2747f102653</vt:lpwstr>
  </property>
  <property fmtid="{D5CDD505-2E9C-101B-9397-08002B2CF9AE}" pid="9" name="MSIP_Label_6b615819-ba40-4aaf-a034-39fd1d37cddf_ContentBits">
    <vt:lpwstr>0</vt:lpwstr>
  </property>
</Properties>
</file>